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0C81" w14:textId="2E6516DA" w:rsidR="001B6A88" w:rsidRPr="00A04425" w:rsidRDefault="00234E3A">
      <w:pPr>
        <w:jc w:val="both"/>
        <w:rPr>
          <w:rFonts w:asciiTheme="minorHAnsi" w:hAnsiTheme="minorHAnsi" w:cstheme="minorHAnsi"/>
        </w:rPr>
      </w:pPr>
      <w:r w:rsidRPr="00A0442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0704" behindDoc="0" locked="0" layoutInCell="1" allowOverlap="1" wp14:anchorId="2F4A46F1" wp14:editId="684ECE8B">
            <wp:simplePos x="0" y="0"/>
            <wp:positionH relativeFrom="column">
              <wp:posOffset>-712289</wp:posOffset>
            </wp:positionH>
            <wp:positionV relativeFrom="paragraph">
              <wp:posOffset>-866472</wp:posOffset>
            </wp:positionV>
            <wp:extent cx="1354016" cy="2243023"/>
            <wp:effectExtent l="0" t="0" r="0" b="4877"/>
            <wp:wrapNone/>
            <wp:docPr id="830640375" name="Image 2" descr="Thomas Capr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b="6702"/>
                    <a:stretch>
                      <a:fillRect/>
                    </a:stretch>
                  </pic:blipFill>
                  <pic:spPr>
                    <a:xfrm>
                      <a:off x="0" y="0"/>
                      <a:ext cx="1354016" cy="22430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E70B87" wp14:editId="0F827922">
                <wp:simplePos x="0" y="0"/>
                <wp:positionH relativeFrom="column">
                  <wp:posOffset>2713262</wp:posOffset>
                </wp:positionH>
                <wp:positionV relativeFrom="page">
                  <wp:posOffset>293366</wp:posOffset>
                </wp:positionV>
                <wp:extent cx="3892545" cy="715005"/>
                <wp:effectExtent l="0" t="0" r="0" b="8895"/>
                <wp:wrapThrough wrapText="bothSides">
                  <wp:wrapPolygon edited="0">
                    <wp:start x="211" y="0"/>
                    <wp:lineTo x="211" y="21312"/>
                    <wp:lineTo x="21251" y="21312"/>
                    <wp:lineTo x="21251" y="0"/>
                    <wp:lineTo x="211" y="0"/>
                  </wp:wrapPolygon>
                </wp:wrapThrough>
                <wp:docPr id="1036915181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45" cy="7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572DF8" w14:textId="1F9E77AB" w:rsidR="001B6A88" w:rsidRDefault="00000000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color w:val="1F497D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color w:val="1F497D"/>
                                <w:sz w:val="42"/>
                                <w:szCs w:val="42"/>
                              </w:rPr>
                              <w:t xml:space="preserve">Futur Ingénieur en </w:t>
                            </w:r>
                            <w:r w:rsidR="00C54856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color w:val="1F497D"/>
                                <w:sz w:val="42"/>
                                <w:szCs w:val="42"/>
                              </w:rPr>
                              <w:t>Développement Web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70B8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13.65pt;margin-top:23.1pt;width:306.5pt;height:56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" filled="f" stroked="f">
                <v:textbox>
                  <w:txbxContent>
                    <w:p w14:paraId="30572DF8" w14:textId="1F9E77AB" w:rsidR="001B6A88" w:rsidRDefault="00000000">
                      <w:pPr>
                        <w:pStyle w:val="Textedebulles"/>
                        <w:spacing w:after="113"/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color w:val="1F497D"/>
                          <w:sz w:val="42"/>
                          <w:szCs w:val="4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color w:val="1F497D"/>
                          <w:sz w:val="42"/>
                          <w:szCs w:val="42"/>
                        </w:rPr>
                        <w:t xml:space="preserve">Futur Ingénieur en </w:t>
                      </w:r>
                      <w:r w:rsidR="00C54856">
                        <w:rPr>
                          <w:rFonts w:ascii="Calibri" w:hAnsi="Calibri" w:cs="Calibri"/>
                          <w:b/>
                          <w:bCs/>
                          <w:i/>
                          <w:color w:val="1F497D"/>
                          <w:sz w:val="42"/>
                          <w:szCs w:val="42"/>
                        </w:rPr>
                        <w:t>Développement Web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3305AA" wp14:editId="12BF93CD">
                <wp:simplePos x="0" y="0"/>
                <wp:positionH relativeFrom="column">
                  <wp:posOffset>966465</wp:posOffset>
                </wp:positionH>
                <wp:positionV relativeFrom="page">
                  <wp:posOffset>168907</wp:posOffset>
                </wp:positionV>
                <wp:extent cx="1839599" cy="835020"/>
                <wp:effectExtent l="0" t="0" r="0" b="3180"/>
                <wp:wrapSquare wrapText="bothSides"/>
                <wp:docPr id="101300807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9" cy="83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D05E829" w14:textId="77777777" w:rsidR="001B6A88" w:rsidRDefault="00000000">
                            <w:pPr>
                              <w:pStyle w:val="Textedebulles"/>
                              <w:spacing w:line="540" w:lineRule="exac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1F497D"/>
                                <w:sz w:val="60"/>
                                <w:szCs w:val="60"/>
                              </w:rPr>
                              <w:t xml:space="preserve">Thomas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1F497D"/>
                                <w:sz w:val="60"/>
                                <w:szCs w:val="6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4F81BD"/>
                                <w:sz w:val="60"/>
                                <w:szCs w:val="60"/>
                              </w:rPr>
                              <w:t>CAPRON</w:t>
                            </w:r>
                          </w:p>
                        </w:txbxContent>
                      </wps:txbx>
                      <wps:bodyPr vert="horz" wrap="square" lIns="91440" tIns="45720" rIns="91440" bIns="4572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305AA" id="Zone de texte 6" o:spid="_x0000_s1027" type="#_x0000_t202" style="position:absolute;left:0;text-align:left;margin-left:76.1pt;margin-top:13.3pt;width:144.85pt;height:65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" filled="f" stroked="f">
                <v:textbox>
                  <w:txbxContent>
                    <w:p w14:paraId="4D05E829" w14:textId="77777777" w:rsidR="001B6A88" w:rsidRDefault="00000000">
                      <w:pPr>
                        <w:pStyle w:val="Textedebulles"/>
                        <w:spacing w:line="540" w:lineRule="exact"/>
                      </w:pPr>
                      <w:r>
                        <w:rPr>
                          <w:rFonts w:ascii="Calibri" w:hAnsi="Calibri" w:cs="Calibri"/>
                          <w:b/>
                          <w:color w:val="1F497D"/>
                          <w:sz w:val="60"/>
                          <w:szCs w:val="60"/>
                        </w:rPr>
                        <w:t xml:space="preserve">Thomas </w:t>
                      </w:r>
                      <w:r>
                        <w:rPr>
                          <w:rFonts w:ascii="Calibri" w:hAnsi="Calibri" w:cs="Calibri"/>
                          <w:b/>
                          <w:color w:val="1F497D"/>
                          <w:sz w:val="60"/>
                          <w:szCs w:val="60"/>
                        </w:rPr>
                        <w:br/>
                      </w:r>
                      <w:r>
                        <w:rPr>
                          <w:rFonts w:ascii="Calibri" w:hAnsi="Calibri" w:cs="Calibri"/>
                          <w:b/>
                          <w:color w:val="4F81BD"/>
                          <w:sz w:val="60"/>
                          <w:szCs w:val="60"/>
                        </w:rPr>
                        <w:t>CAPRON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A04425">
        <w:rPr>
          <w:rFonts w:asciiTheme="minorHAnsi" w:hAnsiTheme="minorHAnsi" w:cstheme="minorHAnsi"/>
        </w:rPr>
        <w:t xml:space="preserve"> </w:t>
      </w:r>
    </w:p>
    <w:p w14:paraId="062064CB" w14:textId="77777777" w:rsidR="0037511A" w:rsidRPr="00A04425" w:rsidRDefault="0037511A">
      <w:pPr>
        <w:rPr>
          <w:rFonts w:asciiTheme="minorHAnsi" w:hAnsiTheme="minorHAnsi" w:cstheme="minorHAnsi"/>
        </w:rPr>
        <w:sectPr w:rsidR="0037511A" w:rsidRPr="00A04425">
          <w:headerReference w:type="default" r:id="rId9"/>
          <w:footerReference w:type="default" r:id="rId10"/>
          <w:pgSz w:w="11900" w:h="16840"/>
          <w:pgMar w:top="1417" w:right="1417" w:bottom="1417" w:left="1417" w:header="708" w:footer="708" w:gutter="0"/>
          <w:cols w:num="2" w:space="708"/>
        </w:sectPr>
      </w:pPr>
    </w:p>
    <w:p w14:paraId="23C76E81" w14:textId="6722427D" w:rsidR="001B6A88" w:rsidRPr="00A04425" w:rsidRDefault="00881BF4">
      <w:pPr>
        <w:rPr>
          <w:rFonts w:asciiTheme="minorHAnsi" w:hAnsiTheme="minorHAnsi" w:cstheme="minorHAnsi"/>
        </w:rPr>
      </w:pPr>
      <w:r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8051158" wp14:editId="6FB7DA98">
                <wp:simplePos x="0" y="0"/>
                <wp:positionH relativeFrom="column">
                  <wp:posOffset>1297940</wp:posOffset>
                </wp:positionH>
                <wp:positionV relativeFrom="paragraph">
                  <wp:posOffset>3397885</wp:posOffset>
                </wp:positionV>
                <wp:extent cx="5351145" cy="1113155"/>
                <wp:effectExtent l="0" t="0" r="0" b="0"/>
                <wp:wrapSquare wrapText="bothSides"/>
                <wp:docPr id="612730889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145" cy="1113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DE165C" w14:textId="0539DE9D" w:rsidR="001B6A88" w:rsidRPr="00763D35" w:rsidRDefault="00000000" w:rsidP="002A58C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2021 - </w:t>
                            </w:r>
                            <w:r w:rsidR="0029255F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2026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IMT Nord Europe </w:t>
                            </w:r>
                            <w:r w:rsidRPr="00763D35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(Fusion</w:t>
                            </w:r>
                            <w:r w:rsidR="00C54856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763D35" w:rsidRPr="00763D35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3D35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Mines </w:t>
                            </w:r>
                            <w:r w:rsidR="00C54856" w:rsidRPr="00763D35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Douai</w:t>
                            </w:r>
                            <w:r w:rsidR="00C54856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et Télécom</w:t>
                            </w:r>
                            <w:r w:rsidRPr="00763D35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Lille)</w:t>
                            </w:r>
                          </w:p>
                          <w:p w14:paraId="40B06E9C" w14:textId="77777777" w:rsidR="00881BF4" w:rsidRDefault="00000000" w:rsidP="002A58C3">
                            <w:pPr>
                              <w:pStyle w:val="Textedebulles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30"/>
                              </w:tabs>
                              <w:spacing w:line="276" w:lineRule="auto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5531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2ème année de cycle ingénieur</w:t>
                            </w:r>
                            <w:r w:rsidR="0029255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généraliste :</w:t>
                            </w:r>
                          </w:p>
                          <w:p w14:paraId="7E0C9C16" w14:textId="4E92AD82" w:rsidR="001B6A88" w:rsidRPr="00B55310" w:rsidRDefault="00371E5B" w:rsidP="00881BF4">
                            <w:pPr>
                              <w:pStyle w:val="Textedebulles"/>
                              <w:tabs>
                                <w:tab w:val="left" w:pos="130"/>
                              </w:tabs>
                              <w:spacing w:line="276" w:lineRule="auto"/>
                              <w:ind w:left="720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spécialisation</w:t>
                            </w:r>
                            <w:r w:rsidR="0029255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485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29255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développement web full</w:t>
                            </w:r>
                            <w:r w:rsidR="00881BF4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9255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stack, infrastructure big data,</w:t>
                            </w:r>
                            <w:r w:rsidR="0029255F" w:rsidRPr="0029255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9255F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système/réseau</w:t>
                            </w:r>
                          </w:p>
                          <w:p w14:paraId="07D0171A" w14:textId="77777777" w:rsidR="001B6A88" w:rsidRDefault="00000000" w:rsidP="002A58C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2018 - 2021 : Lycée général, technologique et professionnel Edmond Labbé Douai</w:t>
                            </w:r>
                          </w:p>
                          <w:p w14:paraId="5512FBCA" w14:textId="77777777" w:rsidR="001B6A88" w:rsidRPr="00B55310" w:rsidRDefault="00000000" w:rsidP="002A58C3">
                            <w:pPr>
                              <w:pStyle w:val="Textedebulles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30"/>
                              </w:tabs>
                              <w:spacing w:line="276" w:lineRule="auto"/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C62121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2021 : Bac général, option mathématiques, physique, mention : Très Bien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1158" id="Zone de texte 36" o:spid="_x0000_s1028" type="#_x0000_t202" style="position:absolute;margin-left:102.2pt;margin-top:267.55pt;width:421.35pt;height:8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" filled="f" stroked="f">
                <v:textbox>
                  <w:txbxContent>
                    <w:p w14:paraId="57DE165C" w14:textId="0539DE9D" w:rsidR="001B6A88" w:rsidRPr="00763D35" w:rsidRDefault="00000000" w:rsidP="002A58C3">
                      <w:pPr>
                        <w:pStyle w:val="Textedebulles"/>
                        <w:tabs>
                          <w:tab w:val="left" w:pos="850"/>
                        </w:tabs>
                        <w:spacing w:line="276" w:lineRule="auto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2021 - </w:t>
                      </w:r>
                      <w:r w:rsidR="0029255F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2026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: IMT Nord Europe </w:t>
                      </w:r>
                      <w:r w:rsidRPr="00763D35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(Fusion</w:t>
                      </w:r>
                      <w:r w:rsidR="00C54856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 de</w:t>
                      </w:r>
                      <w:r w:rsidR="00763D35" w:rsidRPr="00763D35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763D35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Mines </w:t>
                      </w:r>
                      <w:r w:rsidR="00C54856" w:rsidRPr="00763D35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Douai</w:t>
                      </w:r>
                      <w:r w:rsidR="00C54856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 et Télécom</w:t>
                      </w:r>
                      <w:r w:rsidRPr="00763D35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 Lille)</w:t>
                      </w:r>
                    </w:p>
                    <w:p w14:paraId="40B06E9C" w14:textId="77777777" w:rsidR="00881BF4" w:rsidRDefault="00000000" w:rsidP="002A58C3">
                      <w:pPr>
                        <w:pStyle w:val="Textedebulles"/>
                        <w:numPr>
                          <w:ilvl w:val="0"/>
                          <w:numId w:val="3"/>
                        </w:numPr>
                        <w:tabs>
                          <w:tab w:val="left" w:pos="130"/>
                        </w:tabs>
                        <w:spacing w:line="276" w:lineRule="auto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55310">
                        <w:rPr>
                          <w:rFonts w:ascii="Calibri" w:hAnsi="Calibri" w:cs="Calibri"/>
                          <w:sz w:val="20"/>
                          <w:szCs w:val="20"/>
                        </w:rPr>
                        <w:t>2ème année de cycle ingénieur</w:t>
                      </w:r>
                      <w:r w:rsidR="0029255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généraliste :</w:t>
                      </w:r>
                    </w:p>
                    <w:p w14:paraId="7E0C9C16" w14:textId="4E92AD82" w:rsidR="001B6A88" w:rsidRPr="00B55310" w:rsidRDefault="00371E5B" w:rsidP="00881BF4">
                      <w:pPr>
                        <w:pStyle w:val="Textedebulles"/>
                        <w:tabs>
                          <w:tab w:val="left" w:pos="130"/>
                        </w:tabs>
                        <w:spacing w:line="276" w:lineRule="auto"/>
                        <w:ind w:left="720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spécialisation</w:t>
                      </w:r>
                      <w:r w:rsidR="0029255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C54856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en </w:t>
                      </w:r>
                      <w:r w:rsidR="0029255F">
                        <w:rPr>
                          <w:rFonts w:ascii="Calibri" w:hAnsi="Calibri" w:cs="Calibri"/>
                          <w:sz w:val="20"/>
                          <w:szCs w:val="20"/>
                        </w:rPr>
                        <w:t>développement web full</w:t>
                      </w:r>
                      <w:r w:rsidR="00881BF4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29255F">
                        <w:rPr>
                          <w:rFonts w:ascii="Calibri" w:hAnsi="Calibri" w:cs="Calibri"/>
                          <w:sz w:val="20"/>
                          <w:szCs w:val="20"/>
                        </w:rPr>
                        <w:t>stack, infrastructure big data,</w:t>
                      </w:r>
                      <w:r w:rsidR="0029255F" w:rsidRPr="0029255F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29255F">
                        <w:rPr>
                          <w:rFonts w:ascii="Calibri" w:hAnsi="Calibri" w:cs="Calibri"/>
                          <w:sz w:val="20"/>
                          <w:szCs w:val="20"/>
                        </w:rPr>
                        <w:t>système/réseau</w:t>
                      </w:r>
                    </w:p>
                    <w:p w14:paraId="07D0171A" w14:textId="77777777" w:rsidR="001B6A88" w:rsidRDefault="00000000" w:rsidP="002A58C3">
                      <w:pPr>
                        <w:pStyle w:val="Textedebulles"/>
                        <w:tabs>
                          <w:tab w:val="left" w:pos="850"/>
                        </w:tabs>
                        <w:spacing w:line="276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2018 - 2021 : Lycée général, technologique et professionnel Edmond Labbé Douai</w:t>
                      </w:r>
                    </w:p>
                    <w:p w14:paraId="5512FBCA" w14:textId="77777777" w:rsidR="001B6A88" w:rsidRPr="00B55310" w:rsidRDefault="00000000" w:rsidP="002A58C3">
                      <w:pPr>
                        <w:pStyle w:val="Textedebulles"/>
                        <w:numPr>
                          <w:ilvl w:val="0"/>
                          <w:numId w:val="4"/>
                        </w:numPr>
                        <w:tabs>
                          <w:tab w:val="left" w:pos="130"/>
                        </w:tabs>
                        <w:spacing w:line="276" w:lineRule="auto"/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</w:pPr>
                      <w:r w:rsidRPr="00C62121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2021 : Bac général, option mathématiques, physique, mention : Très Bien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632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0076" behindDoc="0" locked="0" layoutInCell="1" allowOverlap="1" wp14:anchorId="79D6C27B" wp14:editId="0DD0D3A6">
                <wp:simplePos x="0" y="0"/>
                <wp:positionH relativeFrom="column">
                  <wp:posOffset>1303078</wp:posOffset>
                </wp:positionH>
                <wp:positionV relativeFrom="paragraph">
                  <wp:posOffset>4836967</wp:posOffset>
                </wp:positionV>
                <wp:extent cx="5006340" cy="3325091"/>
                <wp:effectExtent l="0" t="0" r="3810" b="8890"/>
                <wp:wrapNone/>
                <wp:docPr id="73025399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340" cy="3325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6AC59D" w14:textId="1A06278A" w:rsidR="0029255F" w:rsidRPr="00346886" w:rsidRDefault="0029255F" w:rsidP="0029255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34688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Projet de Site Web : « IMange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</w:t>
                            </w:r>
                            <w:r w:rsidRPr="0034688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Mieux »</w:t>
                            </w:r>
                            <w:r w:rsidR="00763D3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(80h)</w:t>
                            </w:r>
                          </w:p>
                          <w:p w14:paraId="382BF9D1" w14:textId="77777777" w:rsidR="0029255F" w:rsidRPr="00346886" w:rsidRDefault="0029255F" w:rsidP="0029255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3468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Création d'un site web de gestion de la nutrition</w:t>
                            </w:r>
                          </w:p>
                          <w:p w14:paraId="0A1BA258" w14:textId="77777777" w:rsidR="0029255F" w:rsidRDefault="0029255F" w:rsidP="0029255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3468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Technologies : HTML, CSS, JavaScript, MySQL, PHP, GitHub, Raspberry Pi, Linux</w:t>
                            </w:r>
                          </w:p>
                          <w:p w14:paraId="684C8658" w14:textId="0601C933" w:rsidR="0029255F" w:rsidRPr="0029255F" w:rsidRDefault="0029255F" w:rsidP="0029255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Compétences </w:t>
                            </w:r>
                            <w:r w:rsid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éveloppé</w:t>
                            </w:r>
                            <w:r w:rsid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 : Travail d’équipe</w:t>
                            </w:r>
                            <w:r w:rsidR="00763D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(équipe de 2)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16632"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Créativité</w:t>
                            </w:r>
                          </w:p>
                          <w:p w14:paraId="1938C451" w14:textId="57494384" w:rsidR="0029255F" w:rsidRPr="0029255F" w:rsidRDefault="0029255F" w:rsidP="0029255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Travail </w:t>
                            </w:r>
                            <w:r w:rsidR="00763D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effectué 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Développement Backend, Frontend et Système</w:t>
                            </w:r>
                          </w:p>
                          <w:p w14:paraId="612FAE28" w14:textId="057C5AF5" w:rsidR="0029255F" w:rsidRPr="00346886" w:rsidRDefault="0029255F" w:rsidP="0029255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34688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Projet de CV Web</w:t>
                            </w:r>
                            <w:r w:rsidR="00763D3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(50h)</w:t>
                            </w:r>
                          </w:p>
                          <w:p w14:paraId="7D392A77" w14:textId="77777777" w:rsidR="0029255F" w:rsidRPr="00346886" w:rsidRDefault="0029255F" w:rsidP="0029255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3468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Développement d’un site web personnel sous forme de CV interactif</w:t>
                            </w:r>
                          </w:p>
                          <w:p w14:paraId="3FABEB32" w14:textId="3797FE74" w:rsidR="0029255F" w:rsidRPr="0029255F" w:rsidRDefault="0029255F" w:rsidP="002A58C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468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Technologies : HTML, CSS, JavaScript, PHP, Raspberry Pi, Linux</w:t>
                            </w:r>
                            <w:r w:rsidR="00763D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63D35" w:rsidRPr="005C4F9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70218C01" w14:textId="216D0151" w:rsidR="0029255F" w:rsidRPr="0029255F" w:rsidRDefault="0029255F" w:rsidP="002A58C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Compétences </w:t>
                            </w:r>
                            <w:r w:rsid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éveloppé</w:t>
                            </w:r>
                            <w:r w:rsid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 : Autonomie</w:t>
                            </w:r>
                            <w:r w:rsid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,</w:t>
                            </w:r>
                            <w:r w:rsidR="00E944DD" w:rsidRPr="00E944DD">
                              <w:t xml:space="preserve"> </w:t>
                            </w:r>
                            <w:r w:rsidR="00EE28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résolution de problèmes</w:t>
                            </w:r>
                          </w:p>
                          <w:p w14:paraId="5DEE353E" w14:textId="02518D4D" w:rsidR="00F82CF2" w:rsidRPr="00346886" w:rsidRDefault="00F82CF2" w:rsidP="002A58C3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34688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Projet de </w:t>
                            </w:r>
                            <w:r w:rsidR="00344AE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C</w:t>
                            </w:r>
                            <w:r w:rsidRPr="0034688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réation d'un </w:t>
                            </w:r>
                            <w:r w:rsidR="00344AE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</w:t>
                            </w:r>
                            <w:r w:rsidRPr="0034688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rapheur </w:t>
                            </w:r>
                            <w:r w:rsidR="00E35ED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d’</w:t>
                            </w:r>
                            <w:r w:rsidR="00344AE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</w:t>
                            </w:r>
                            <w:r w:rsidR="00E35ED7" w:rsidRPr="00E35ED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xpression </w:t>
                            </w:r>
                            <w:r w:rsidR="00344AE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</w:t>
                            </w:r>
                            <w:r w:rsidR="00E35ED7" w:rsidRPr="00E35ED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onctionnelle</w:t>
                            </w:r>
                            <w:r w:rsidR="00763D3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(</w:t>
                            </w:r>
                            <w:r w:rsidR="00C5485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8</w:t>
                            </w:r>
                            <w:r w:rsidR="00763D3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0h)</w:t>
                            </w:r>
                          </w:p>
                          <w:p w14:paraId="6E3F0440" w14:textId="1F727716" w:rsidR="005C4F9D" w:rsidRPr="00763D35" w:rsidRDefault="00F82CF2" w:rsidP="002A58C3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63D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Développement d’un </w:t>
                            </w:r>
                            <w:r w:rsidR="005C4F9D" w:rsidRPr="00763D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grapheur d'expression </w:t>
                            </w:r>
                            <w:r w:rsidR="003D1A85" w:rsidRPr="00763D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fonctionnelle</w:t>
                            </w:r>
                          </w:p>
                          <w:p w14:paraId="6C5CF9E3" w14:textId="4F1D2C8C" w:rsidR="00763D35" w:rsidRPr="00763D35" w:rsidRDefault="00F82CF2" w:rsidP="00763D3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763D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Technologies : C/C++, GitHub</w:t>
                            </w:r>
                          </w:p>
                          <w:p w14:paraId="55F86D4E" w14:textId="6DD85265" w:rsidR="00E944DD" w:rsidRDefault="00763D35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Compétences développées : Travail d’équipe </w:t>
                            </w:r>
                            <w:r w:rsidR="00C54856" w:rsidRP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r w:rsidRP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équipe de 8</w:t>
                            </w:r>
                            <w:r w:rsidR="00C54856" w:rsidRP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  <w:r w:rsidR="00E944DD" w:rsidRP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</w:t>
                            </w:r>
                            <w:r w:rsidR="00E944DD" w:rsidRP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ésolution de </w:t>
                            </w:r>
                            <w:r w:rsid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</w:t>
                            </w:r>
                            <w:r w:rsidR="00E944DD" w:rsidRPr="00E944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roblèmes</w:t>
                            </w:r>
                          </w:p>
                          <w:p w14:paraId="2D50EEA4" w14:textId="36861F81" w:rsidR="00F82CF2" w:rsidRPr="00E944DD" w:rsidRDefault="00F82CF2" w:rsidP="00E944DD">
                            <w:pPr>
                              <w:pStyle w:val="Paragraphedeliste"/>
                              <w:spacing w:line="276" w:lineRule="auto"/>
                              <w:ind w:left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E944D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Projet Ouvert : « Initiation à l’</w:t>
                            </w:r>
                            <w:r w:rsidR="00344AE2" w:rsidRPr="00E944D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</w:t>
                            </w:r>
                            <w:r w:rsidRPr="00E944D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éronautique »</w:t>
                            </w:r>
                            <w:r w:rsidR="00763D35" w:rsidRPr="00E944D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(</w:t>
                            </w:r>
                            <w:r w:rsidR="004B5FF4" w:rsidRPr="00E944D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1</w:t>
                            </w:r>
                            <w:r w:rsidR="00763D35" w:rsidRPr="00E944D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00h)</w:t>
                            </w:r>
                          </w:p>
                          <w:p w14:paraId="680E009E" w14:textId="5C4301F4" w:rsidR="00F82CF2" w:rsidRPr="00416632" w:rsidRDefault="00F82CF2" w:rsidP="00344AE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Intervention</w:t>
                            </w:r>
                            <w:r w:rsidR="005469A5"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pédagogique</w:t>
                            </w:r>
                            <w:r w:rsidR="005469A5"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au collège</w:t>
                            </w:r>
                            <w:r w:rsidR="005469A5"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André Malraux</w:t>
                            </w:r>
                            <w:r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="00763D35"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Lambres-lez-Douai</w:t>
                            </w:r>
                            <w:r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,</w:t>
                            </w:r>
                            <w:r w:rsidR="00344AE2"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sensibilisation des élèves aux bases de l’aéronautique</w:t>
                            </w:r>
                            <w:r w:rsidR="005469A5" w:rsidRP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via des animations ludiques</w:t>
                            </w:r>
                          </w:p>
                          <w:p w14:paraId="7FDDDAC9" w14:textId="49E75C67" w:rsidR="00763D35" w:rsidRPr="00763D35" w:rsidRDefault="00763D35" w:rsidP="00763D35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Compétences développées : Travail d’équipe </w:t>
                            </w:r>
                            <w:r w:rsidR="00C548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équipe de 6</w:t>
                            </w:r>
                            <w:r w:rsidR="00C548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, Gestion de projet</w:t>
                            </w:r>
                            <w:r w:rsidR="004166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, Vulgarisation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C27B" id="Zone de texte 22" o:spid="_x0000_s1029" type="#_x0000_t202" style="position:absolute;margin-left:102.6pt;margin-top:380.85pt;width:394.2pt;height:261.8pt;z-index:2516300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" fillcolor="white [3201]" stroked="f" strokeweight=".5pt">
                <v:textbox>
                  <w:txbxContent>
                    <w:p w14:paraId="416AC59D" w14:textId="1A06278A" w:rsidR="0029255F" w:rsidRPr="00346886" w:rsidRDefault="0029255F" w:rsidP="0029255F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346886">
                        <w:rPr>
                          <w:rFonts w:asciiTheme="minorHAnsi" w:hAnsiTheme="minorHAnsi" w:cstheme="minorHAnsi"/>
                          <w:b/>
                          <w:bCs/>
                        </w:rPr>
                        <w:t>Projet de Site Web : « IMange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r</w:t>
                      </w:r>
                      <w:r w:rsidRPr="00346886">
                        <w:rPr>
                          <w:rFonts w:asciiTheme="minorHAnsi" w:hAnsiTheme="minorHAnsi" w:cstheme="minorHAnsi"/>
                          <w:b/>
                          <w:bCs/>
                        </w:rPr>
                        <w:t>Mieux »</w:t>
                      </w:r>
                      <w:r w:rsidR="00763D35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(80h)</w:t>
                      </w:r>
                    </w:p>
                    <w:p w14:paraId="382BF9D1" w14:textId="77777777" w:rsidR="0029255F" w:rsidRPr="00346886" w:rsidRDefault="0029255F" w:rsidP="0029255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34688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Création d'un site web de gestion de la nutrition</w:t>
                      </w:r>
                    </w:p>
                    <w:p w14:paraId="0A1BA258" w14:textId="77777777" w:rsidR="0029255F" w:rsidRDefault="0029255F" w:rsidP="0029255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34688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Technologies : HTML, CSS, JavaScript, MySQL, PHP, GitHub, Raspberry Pi, Linux</w:t>
                      </w:r>
                    </w:p>
                    <w:p w14:paraId="684C8658" w14:textId="0601C933" w:rsidR="0029255F" w:rsidRPr="0029255F" w:rsidRDefault="0029255F" w:rsidP="0029255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Compétences </w:t>
                      </w:r>
                      <w:r w:rsid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éveloppé</w:t>
                      </w:r>
                      <w:r w:rsid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 : Travail d’équipe</w:t>
                      </w:r>
                      <w:r w:rsidR="00763D3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(équipe de 2)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r w:rsidR="00416632"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Créativité</w:t>
                      </w:r>
                    </w:p>
                    <w:p w14:paraId="1938C451" w14:textId="57494384" w:rsidR="0029255F" w:rsidRPr="0029255F" w:rsidRDefault="0029255F" w:rsidP="0029255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Travail </w:t>
                      </w:r>
                      <w:r w:rsidR="00763D3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effectué 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Développement Backend, Frontend et Système</w:t>
                      </w:r>
                    </w:p>
                    <w:p w14:paraId="612FAE28" w14:textId="057C5AF5" w:rsidR="0029255F" w:rsidRPr="00346886" w:rsidRDefault="0029255F" w:rsidP="0029255F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346886">
                        <w:rPr>
                          <w:rFonts w:asciiTheme="minorHAnsi" w:hAnsiTheme="minorHAnsi" w:cstheme="minorHAnsi"/>
                          <w:b/>
                          <w:bCs/>
                        </w:rPr>
                        <w:t>Projet de CV Web</w:t>
                      </w:r>
                      <w:r w:rsidR="00763D35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(50h)</w:t>
                      </w:r>
                    </w:p>
                    <w:p w14:paraId="7D392A77" w14:textId="77777777" w:rsidR="0029255F" w:rsidRPr="00346886" w:rsidRDefault="0029255F" w:rsidP="0029255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34688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Développement d’un site web personnel sous forme de CV interactif</w:t>
                      </w:r>
                    </w:p>
                    <w:p w14:paraId="3FABEB32" w14:textId="3797FE74" w:rsidR="0029255F" w:rsidRPr="0029255F" w:rsidRDefault="0029255F" w:rsidP="002A58C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34688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Technologies : HTML, CSS, JavaScript, PHP, Raspberry Pi, Linux</w:t>
                      </w:r>
                      <w:r w:rsidR="00763D3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r w:rsidR="00763D35" w:rsidRPr="005C4F9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GitHub</w:t>
                      </w:r>
                    </w:p>
                    <w:p w14:paraId="70218C01" w14:textId="216D0151" w:rsidR="0029255F" w:rsidRPr="0029255F" w:rsidRDefault="0029255F" w:rsidP="002A58C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Compétences </w:t>
                      </w:r>
                      <w:r w:rsid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éveloppé</w:t>
                      </w:r>
                      <w:r w:rsid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 : Autonomie</w:t>
                      </w:r>
                      <w:r w:rsid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,</w:t>
                      </w:r>
                      <w:r w:rsidR="00E944DD" w:rsidRPr="00E944DD">
                        <w:t xml:space="preserve"> </w:t>
                      </w:r>
                      <w:r w:rsidR="00EE28EC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résolution de problèmes</w:t>
                      </w:r>
                    </w:p>
                    <w:p w14:paraId="5DEE353E" w14:textId="02518D4D" w:rsidR="00F82CF2" w:rsidRPr="00346886" w:rsidRDefault="00F82CF2" w:rsidP="002A58C3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346886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Projet de </w:t>
                      </w:r>
                      <w:r w:rsidR="00344AE2">
                        <w:rPr>
                          <w:rFonts w:asciiTheme="minorHAnsi" w:hAnsiTheme="minorHAnsi" w:cstheme="minorHAnsi"/>
                          <w:b/>
                          <w:bCs/>
                        </w:rPr>
                        <w:t>C</w:t>
                      </w:r>
                      <w:r w:rsidRPr="00346886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réation d'un </w:t>
                      </w:r>
                      <w:r w:rsidR="00344AE2">
                        <w:rPr>
                          <w:rFonts w:asciiTheme="minorHAnsi" w:hAnsiTheme="minorHAnsi" w:cstheme="minorHAnsi"/>
                          <w:b/>
                          <w:bCs/>
                        </w:rPr>
                        <w:t>G</w:t>
                      </w:r>
                      <w:r w:rsidRPr="00346886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rapheur </w:t>
                      </w:r>
                      <w:r w:rsidR="00E35ED7">
                        <w:rPr>
                          <w:rFonts w:asciiTheme="minorHAnsi" w:hAnsiTheme="minorHAnsi" w:cstheme="minorHAnsi"/>
                          <w:b/>
                          <w:bCs/>
                        </w:rPr>
                        <w:t>d’</w:t>
                      </w:r>
                      <w:r w:rsidR="00344AE2">
                        <w:rPr>
                          <w:rFonts w:asciiTheme="minorHAnsi" w:hAnsiTheme="minorHAnsi" w:cstheme="minorHAnsi"/>
                          <w:b/>
                          <w:bCs/>
                        </w:rPr>
                        <w:t>E</w:t>
                      </w:r>
                      <w:r w:rsidR="00E35ED7" w:rsidRPr="00E35ED7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xpression </w:t>
                      </w:r>
                      <w:r w:rsidR="00344AE2">
                        <w:rPr>
                          <w:rFonts w:asciiTheme="minorHAnsi" w:hAnsiTheme="minorHAnsi" w:cstheme="minorHAnsi"/>
                          <w:b/>
                          <w:bCs/>
                        </w:rPr>
                        <w:t>F</w:t>
                      </w:r>
                      <w:r w:rsidR="00E35ED7" w:rsidRPr="00E35ED7">
                        <w:rPr>
                          <w:rFonts w:asciiTheme="minorHAnsi" w:hAnsiTheme="minorHAnsi" w:cstheme="minorHAnsi"/>
                          <w:b/>
                          <w:bCs/>
                        </w:rPr>
                        <w:t>onctionnelle</w:t>
                      </w:r>
                      <w:r w:rsidR="00763D35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(</w:t>
                      </w:r>
                      <w:r w:rsidR="00C54856">
                        <w:rPr>
                          <w:rFonts w:asciiTheme="minorHAnsi" w:hAnsiTheme="minorHAnsi" w:cstheme="minorHAnsi"/>
                          <w:b/>
                          <w:bCs/>
                        </w:rPr>
                        <w:t>8</w:t>
                      </w:r>
                      <w:r w:rsidR="00763D35">
                        <w:rPr>
                          <w:rFonts w:asciiTheme="minorHAnsi" w:hAnsiTheme="minorHAnsi" w:cstheme="minorHAnsi"/>
                          <w:b/>
                          <w:bCs/>
                        </w:rPr>
                        <w:t>0h)</w:t>
                      </w:r>
                    </w:p>
                    <w:p w14:paraId="6E3F0440" w14:textId="1F727716" w:rsidR="005C4F9D" w:rsidRPr="00763D35" w:rsidRDefault="00F82CF2" w:rsidP="002A58C3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63D3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Développement d’un </w:t>
                      </w:r>
                      <w:r w:rsidR="005C4F9D" w:rsidRPr="00763D3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grapheur d'expression </w:t>
                      </w:r>
                      <w:r w:rsidR="003D1A85" w:rsidRPr="00763D3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fonctionnelle</w:t>
                      </w:r>
                    </w:p>
                    <w:p w14:paraId="6C5CF9E3" w14:textId="4F1D2C8C" w:rsidR="00763D35" w:rsidRPr="00763D35" w:rsidRDefault="00F82CF2" w:rsidP="00763D35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763D3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Technologies : C/C++, GitHub</w:t>
                      </w:r>
                    </w:p>
                    <w:p w14:paraId="55F86D4E" w14:textId="6DD85265" w:rsidR="00E944DD" w:rsidRDefault="00763D35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Compétences développées : Travail d’équipe </w:t>
                      </w:r>
                      <w:r w:rsidR="00C54856" w:rsidRP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r w:rsidRP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équipe de 8</w:t>
                      </w:r>
                      <w:r w:rsidR="00C54856" w:rsidRP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  <w:r w:rsidR="00E944DD" w:rsidRP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r w:rsid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</w:t>
                      </w:r>
                      <w:r w:rsidR="00E944DD" w:rsidRP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ésolution de </w:t>
                      </w:r>
                      <w:r w:rsid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</w:t>
                      </w:r>
                      <w:r w:rsidR="00E944DD" w:rsidRPr="00E944D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roblèmes</w:t>
                      </w:r>
                    </w:p>
                    <w:p w14:paraId="2D50EEA4" w14:textId="36861F81" w:rsidR="00F82CF2" w:rsidRPr="00E944DD" w:rsidRDefault="00F82CF2" w:rsidP="00E944DD">
                      <w:pPr>
                        <w:pStyle w:val="Paragraphedeliste"/>
                        <w:spacing w:line="276" w:lineRule="auto"/>
                        <w:ind w:left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E944DD">
                        <w:rPr>
                          <w:rFonts w:asciiTheme="minorHAnsi" w:hAnsiTheme="minorHAnsi" w:cstheme="minorHAnsi"/>
                          <w:b/>
                          <w:bCs/>
                        </w:rPr>
                        <w:t>Projet Ouvert : « Initiation à l’</w:t>
                      </w:r>
                      <w:r w:rsidR="00344AE2" w:rsidRPr="00E944DD">
                        <w:rPr>
                          <w:rFonts w:asciiTheme="minorHAnsi" w:hAnsiTheme="minorHAnsi" w:cstheme="minorHAnsi"/>
                          <w:b/>
                          <w:bCs/>
                        </w:rPr>
                        <w:t>A</w:t>
                      </w:r>
                      <w:r w:rsidRPr="00E944DD">
                        <w:rPr>
                          <w:rFonts w:asciiTheme="minorHAnsi" w:hAnsiTheme="minorHAnsi" w:cstheme="minorHAnsi"/>
                          <w:b/>
                          <w:bCs/>
                        </w:rPr>
                        <w:t>éronautique »</w:t>
                      </w:r>
                      <w:r w:rsidR="00763D35" w:rsidRPr="00E944DD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(</w:t>
                      </w:r>
                      <w:r w:rsidR="004B5FF4" w:rsidRPr="00E944DD">
                        <w:rPr>
                          <w:rFonts w:asciiTheme="minorHAnsi" w:hAnsiTheme="minorHAnsi" w:cstheme="minorHAnsi"/>
                          <w:b/>
                          <w:bCs/>
                        </w:rPr>
                        <w:t>1</w:t>
                      </w:r>
                      <w:r w:rsidR="00763D35" w:rsidRPr="00E944DD">
                        <w:rPr>
                          <w:rFonts w:asciiTheme="minorHAnsi" w:hAnsiTheme="minorHAnsi" w:cstheme="minorHAnsi"/>
                          <w:b/>
                          <w:bCs/>
                        </w:rPr>
                        <w:t>00h)</w:t>
                      </w:r>
                    </w:p>
                    <w:p w14:paraId="680E009E" w14:textId="5C4301F4" w:rsidR="00F82CF2" w:rsidRPr="00416632" w:rsidRDefault="00F82CF2" w:rsidP="00344AE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Intervention</w:t>
                      </w:r>
                      <w:r w:rsidR="005469A5"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</w:t>
                      </w:r>
                      <w:r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pédagogique</w:t>
                      </w:r>
                      <w:r w:rsidR="005469A5"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</w:t>
                      </w:r>
                      <w:r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au collège</w:t>
                      </w:r>
                      <w:r w:rsidR="005469A5"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André Malraux</w:t>
                      </w:r>
                      <w:r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de </w:t>
                      </w:r>
                      <w:r w:rsidR="00763D35"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Lambres-lez-Douai</w:t>
                      </w:r>
                      <w:r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,</w:t>
                      </w:r>
                      <w:r w:rsidR="00344AE2"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sensibilisation des élèves aux bases de l’aéronautique</w:t>
                      </w:r>
                      <w:r w:rsidR="005469A5" w:rsidRP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via des animations ludiques</w:t>
                      </w:r>
                    </w:p>
                    <w:p w14:paraId="7FDDDAC9" w14:textId="49E75C67" w:rsidR="00763D35" w:rsidRPr="00763D35" w:rsidRDefault="00763D35" w:rsidP="00763D35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Compétences développées : Travail d’équipe </w:t>
                      </w:r>
                      <w:r w:rsidR="00C5485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équipe de 6</w:t>
                      </w:r>
                      <w:r w:rsidR="00C5485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, Gestion de projet</w:t>
                      </w:r>
                      <w:r w:rsidR="0041663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, Vulgarisation</w:t>
                      </w:r>
                    </w:p>
                  </w:txbxContent>
                </v:textbox>
              </v:shape>
            </w:pict>
          </mc:Fallback>
        </mc:AlternateContent>
      </w:r>
      <w:r w:rsidR="00C54856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3151" behindDoc="0" locked="0" layoutInCell="1" allowOverlap="1" wp14:anchorId="5C56F303" wp14:editId="5FD70545">
                <wp:simplePos x="0" y="0"/>
                <wp:positionH relativeFrom="column">
                  <wp:posOffset>969645</wp:posOffset>
                </wp:positionH>
                <wp:positionV relativeFrom="paragraph">
                  <wp:posOffset>937895</wp:posOffset>
                </wp:positionV>
                <wp:extent cx="332740" cy="2193290"/>
                <wp:effectExtent l="0" t="0" r="0" b="0"/>
                <wp:wrapNone/>
                <wp:docPr id="3799840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19329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cap="flat">
                          <a:noFill/>
                          <a:prstDash val="solid"/>
                        </a:ln>
                        <a:effectLst/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B14F" id="Rectangle 4" o:spid="_x0000_s1026" style="position:absolute;margin-left:76.35pt;margin-top:73.85pt;width:26.2pt;height:172.7pt;z-index:2516331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" fillcolor="#404040" stroked="f">
                <v:textbox inset="0,0,0,0"/>
              </v:rect>
            </w:pict>
          </mc:Fallback>
        </mc:AlternateContent>
      </w:r>
      <w:r w:rsidR="00C54856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29051" behindDoc="0" locked="0" layoutInCell="1" allowOverlap="1" wp14:anchorId="771A0458" wp14:editId="763276C4">
                <wp:simplePos x="0" y="0"/>
                <wp:positionH relativeFrom="column">
                  <wp:posOffset>969645</wp:posOffset>
                </wp:positionH>
                <wp:positionV relativeFrom="paragraph">
                  <wp:posOffset>3138805</wp:posOffset>
                </wp:positionV>
                <wp:extent cx="332740" cy="1841500"/>
                <wp:effectExtent l="0" t="0" r="0" b="6350"/>
                <wp:wrapNone/>
                <wp:docPr id="21462834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18415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cap="flat">
                          <a:noFill/>
                          <a:prstDash val="solid"/>
                        </a:ln>
                        <a:effectLst/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DD5C" id="Rectangle 4" o:spid="_x0000_s1026" style="position:absolute;margin-left:76.35pt;margin-top:247.15pt;width:26.2pt;height:145pt;z-index:2516290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" fillcolor="#7f7f7f" stroked="f">
                <v:textbox inset="0,0,0,0"/>
              </v:rect>
            </w:pict>
          </mc:Fallback>
        </mc:AlternateContent>
      </w:r>
      <w:r w:rsidR="00C54856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08DE81" wp14:editId="51732BA7">
                <wp:simplePos x="0" y="0"/>
                <wp:positionH relativeFrom="column">
                  <wp:posOffset>968762</wp:posOffset>
                </wp:positionH>
                <wp:positionV relativeFrom="paragraph">
                  <wp:posOffset>4790164</wp:posOffset>
                </wp:positionV>
                <wp:extent cx="332740" cy="3411109"/>
                <wp:effectExtent l="0" t="0" r="0" b="0"/>
                <wp:wrapNone/>
                <wp:docPr id="11022848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4111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cap="flat">
                          <a:noFill/>
                          <a:prstDash val="solid"/>
                        </a:ln>
                        <a:effectLst/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5FCED" id="Rectangle 4" o:spid="_x0000_s1026" style="position:absolute;margin-left:76.3pt;margin-top:377.2pt;width:26.2pt;height:268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" fillcolor="#a5a5a5 [2092]" stroked="f">
                <v:textbox inset="0,0,0,0"/>
              </v:rect>
            </w:pict>
          </mc:Fallback>
        </mc:AlternateContent>
      </w:r>
      <w:r w:rsidR="00C54856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02B88A" wp14:editId="08A87F05">
                <wp:simplePos x="0" y="0"/>
                <wp:positionH relativeFrom="column">
                  <wp:posOffset>967105</wp:posOffset>
                </wp:positionH>
                <wp:positionV relativeFrom="paragraph">
                  <wp:posOffset>8168171</wp:posOffset>
                </wp:positionV>
                <wp:extent cx="334010" cy="1981200"/>
                <wp:effectExtent l="0" t="0" r="8890" b="0"/>
                <wp:wrapNone/>
                <wp:docPr id="10786921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198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cap="flat">
                          <a:noFill/>
                          <a:prstDash val="solid"/>
                        </a:ln>
                        <a:effectLst/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E6B4A" id="Rectangle 5" o:spid="_x0000_s1026" style="position:absolute;margin-left:76.15pt;margin-top:643.15pt;width:26.3pt;height:15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" fillcolor="#bfbfbf [2412]" stroked="f">
                <v:textbox inset="0,0,0,0"/>
              </v:rect>
            </w:pict>
          </mc:Fallback>
        </mc:AlternateContent>
      </w:r>
      <w:r w:rsidR="00C54856" w:rsidRPr="00A0442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BC9D984" wp14:editId="1B1A5BAB">
                <wp:simplePos x="0" y="0"/>
                <wp:positionH relativeFrom="column">
                  <wp:posOffset>971550</wp:posOffset>
                </wp:positionH>
                <wp:positionV relativeFrom="paragraph">
                  <wp:posOffset>935355</wp:posOffset>
                </wp:positionV>
                <wp:extent cx="2737485" cy="264160"/>
                <wp:effectExtent l="0" t="0" r="5715" b="2540"/>
                <wp:wrapThrough wrapText="bothSides">
                  <wp:wrapPolygon edited="0">
                    <wp:start x="0" y="0"/>
                    <wp:lineTo x="0" y="20250"/>
                    <wp:lineTo x="21495" y="20250"/>
                    <wp:lineTo x="21495" y="0"/>
                    <wp:lineTo x="0" y="0"/>
                  </wp:wrapPolygon>
                </wp:wrapThrough>
                <wp:docPr id="120860774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264160"/>
                          <a:chOff x="0" y="0"/>
                          <a:chExt cx="2738115" cy="264161"/>
                        </a:xfrm>
                      </wpg:grpSpPr>
                      <wps:wsp>
                        <wps:cNvPr id="1208446562" name="Zone de texte 18"/>
                        <wps:cNvSpPr txBox="1"/>
                        <wps:spPr>
                          <a:xfrm>
                            <a:off x="0" y="0"/>
                            <a:ext cx="2738115" cy="26416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txbx>
                          <w:txbxContent>
                            <w:p w14:paraId="52BF1391" w14:textId="77777777" w:rsidR="001B6A88" w:rsidRDefault="00000000">
                              <w:pPr>
                                <w:pStyle w:val="Paragraphestandard"/>
                                <w:spacing w:after="113"/>
                                <w:jc w:val="center"/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/>
                                  <w:szCs w:val="30"/>
                                </w:rPr>
                                <w:t>E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Cs w:val="30"/>
                                </w:rPr>
                                <w:t>xpérience professionnelle</w:t>
                              </w:r>
                            </w:p>
                            <w:p w14:paraId="075E7DEB" w14:textId="77777777" w:rsidR="001B6A88" w:rsidRDefault="001B6A88">
                              <w:pPr>
                                <w:rPr>
                                  <w:rFonts w:ascii="Verdana" w:hAnsi="Verdana"/>
                                  <w:color w:val="FFFFFF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50750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76497" y="47622"/>
                            <a:ext cx="184781" cy="16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9D984" id="Groupe 3" o:spid="_x0000_s1030" style="position:absolute;margin-left:76.5pt;margin-top:73.65pt;width:215.55pt;height:20.8pt;z-index:25163929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ZjU1MjFhNGYtMmE0ZC00ZDRiLWEy&#10;NGQtZTkyNjk2ZGIwNWZkPC9zdEV2dDppbnN0YW5jZUlEPgogICAgICAgICAgICAgICAgICA8c3RF&#10;dnQ6d2hlbj4yMDE0LTA0LTIzVDEyOjE0OjI0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I2ZGRmMTc0LTE1MGEtNDZiYi04Y2U5LWVhYzNmZmIz&#10;YThiYTwvc3RFdnQ6aW5zdGFuY2VJRD4KICAgICAgICAgICAgICAgICAgPHN0RXZ0OndoZW4+MjAx&#10;NC0wNC0yM1QxMjoxNDoyNC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ODM8L2V4aWY6UGl4ZWxYRGltZW5z&#10;aW9uPgogICAgICAgICA8ZXhpZjpQaXhlbFlEaW1lbnNpb24+NzM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">
                <v:shape id="Zone de texte 18" o:spid="_x0000_s1031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" fillcolor="#404040 [2429]" stroked="f">
                  <v:textbox>
                    <w:txbxContent>
                      <w:p w14:paraId="52BF1391" w14:textId="77777777" w:rsidR="001B6A88" w:rsidRDefault="00000000">
                        <w:pPr>
                          <w:pStyle w:val="Paragraphestandard"/>
                          <w:spacing w:after="113"/>
                          <w:jc w:val="center"/>
                        </w:pPr>
                        <w:r>
                          <w:rPr>
                            <w:rFonts w:ascii="Corbel" w:hAnsi="Corbel" w:cs="SegoePro-Light"/>
                            <w:b/>
                            <w:caps/>
                            <w:color w:val="FFFFFF"/>
                            <w:szCs w:val="30"/>
                          </w:rPr>
                          <w:t>E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/>
                            <w:szCs w:val="30"/>
                          </w:rPr>
                          <w:t>xpérience professionnelle</w:t>
                        </w:r>
                      </w:p>
                      <w:p w14:paraId="075E7DEB" w14:textId="77777777" w:rsidR="001B6A88" w:rsidRDefault="001B6A88">
                        <w:pPr>
                          <w:rPr>
                            <w:rFonts w:ascii="Verdana" w:hAnsi="Verdana"/>
                            <w:color w:val="FFFFFF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2" type="#_x0000_t75" style="position:absolute;left:24764;top:476;width:1848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">
                  <v:imagedata r:id="rId12" o:title=""/>
                </v:shape>
                <w10:wrap type="through"/>
              </v:group>
            </w:pict>
          </mc:Fallback>
        </mc:AlternateContent>
      </w:r>
      <w:r w:rsidR="00C54856" w:rsidRPr="00A0442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29920" behindDoc="0" locked="0" layoutInCell="1" allowOverlap="1" wp14:anchorId="55B4D11E" wp14:editId="39A05E9F">
            <wp:simplePos x="0" y="0"/>
            <wp:positionH relativeFrom="column">
              <wp:posOffset>3445510</wp:posOffset>
            </wp:positionH>
            <wp:positionV relativeFrom="paragraph">
              <wp:posOffset>4590415</wp:posOffset>
            </wp:positionV>
            <wp:extent cx="216535" cy="216535"/>
            <wp:effectExtent l="0" t="0" r="0" b="0"/>
            <wp:wrapNone/>
            <wp:docPr id="3901516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51653" name=""/>
                    <pic:cNvPicPr/>
                  </pic:nvPicPr>
                  <pic:blipFill>
                    <a:blip r:embed="rId13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  <a14:imgEffect>
                                <a14:brightnessContrast bright="98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effectLst>
                      <a:glow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856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1101" behindDoc="0" locked="0" layoutInCell="1" allowOverlap="1" wp14:anchorId="5642441B" wp14:editId="44EFAC3F">
                <wp:simplePos x="0" y="0"/>
                <wp:positionH relativeFrom="column">
                  <wp:posOffset>967105</wp:posOffset>
                </wp:positionH>
                <wp:positionV relativeFrom="paragraph">
                  <wp:posOffset>4560874</wp:posOffset>
                </wp:positionV>
                <wp:extent cx="2735580" cy="273685"/>
                <wp:effectExtent l="0" t="0" r="7620" b="0"/>
                <wp:wrapThrough wrapText="bothSides">
                  <wp:wrapPolygon edited="0">
                    <wp:start x="0" y="0"/>
                    <wp:lineTo x="0" y="19545"/>
                    <wp:lineTo x="21510" y="19545"/>
                    <wp:lineTo x="21510" y="0"/>
                    <wp:lineTo x="0" y="0"/>
                  </wp:wrapPolygon>
                </wp:wrapThrough>
                <wp:docPr id="2084941397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txbx>
                        <w:txbxContent>
                          <w:p w14:paraId="201461FA" w14:textId="1DFD4A42" w:rsidR="004C4E8F" w:rsidRDefault="004C4E8F" w:rsidP="004C4E8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>Projets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441B" id="Zone de texte 65" o:spid="_x0000_s1033" type="#_x0000_t202" style="position:absolute;margin-left:76.15pt;margin-top:359.1pt;width:215.4pt;height:21.55pt;z-index:251631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" fillcolor="#a5a5a5 [2092]" stroked="f">
                <v:textbox>
                  <w:txbxContent>
                    <w:p w14:paraId="201461FA" w14:textId="1DFD4A42" w:rsidR="004C4E8F" w:rsidRDefault="004C4E8F" w:rsidP="004C4E8F">
                      <w:pPr>
                        <w:jc w:val="center"/>
                        <w:rPr>
                          <w:rFonts w:ascii="Verdana" w:hAnsi="Verdana"/>
                          <w:color w:val="FFFFFF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Cs w:val="20"/>
                        </w:rPr>
                        <w:t>Projets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54856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AC8B4" wp14:editId="2714B100">
                <wp:simplePos x="0" y="0"/>
                <wp:positionH relativeFrom="column">
                  <wp:posOffset>1298575</wp:posOffset>
                </wp:positionH>
                <wp:positionV relativeFrom="paragraph">
                  <wp:posOffset>1202690</wp:posOffset>
                </wp:positionV>
                <wp:extent cx="5006340" cy="1934210"/>
                <wp:effectExtent l="0" t="0" r="0" b="8890"/>
                <wp:wrapSquare wrapText="bothSides"/>
                <wp:docPr id="1024600679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340" cy="193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6D602D" w14:textId="77777777" w:rsidR="001B6A88" w:rsidRPr="002A58C3" w:rsidRDefault="00000000" w:rsidP="002A58C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2A58C3"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>2023 : Stage à Airbus Defense and Space de 9 semaines</w:t>
                            </w:r>
                          </w:p>
                          <w:p w14:paraId="410F6395" w14:textId="77777777" w:rsidR="001B6A88" w:rsidRPr="002A58C3" w:rsidRDefault="00000000" w:rsidP="002A58C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76" w:lineRule="auto"/>
                              <w:ind w:firstLine="360"/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A58C3"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  <w:t>Intégration dans le service validation du site « région parisienne »</w:t>
                            </w:r>
                          </w:p>
                          <w:p w14:paraId="67DABC0D" w14:textId="033D4952" w:rsidR="004C4E8F" w:rsidRPr="002A58C3" w:rsidRDefault="004C4E8F" w:rsidP="002A58C3">
                            <w:pPr>
                              <w:pStyle w:val="Textedebulles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50"/>
                              </w:tabs>
                              <w:spacing w:line="276" w:lineRule="auto"/>
                              <w:ind w:left="720"/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A58C3"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  <w:t>Installation d’équipements anti-ESD dans un laboratoire d’électronique</w:t>
                            </w:r>
                          </w:p>
                          <w:p w14:paraId="4D6D3F99" w14:textId="0CC05281" w:rsidR="004C4E8F" w:rsidRPr="002A58C3" w:rsidRDefault="004C4E8F" w:rsidP="002A58C3">
                            <w:pPr>
                              <w:pStyle w:val="Textedebulles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50"/>
                              </w:tabs>
                              <w:spacing w:line="276" w:lineRule="auto"/>
                              <w:ind w:left="720"/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A58C3"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  <w:t>Mise en place des pratiques 5S dans un laboratoire d’électronique</w:t>
                            </w:r>
                          </w:p>
                          <w:p w14:paraId="78178C4E" w14:textId="3C888DAC" w:rsidR="004C4E8F" w:rsidRPr="002A58C3" w:rsidRDefault="004C4E8F" w:rsidP="002A58C3">
                            <w:pPr>
                              <w:pStyle w:val="Textedebulles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50"/>
                              </w:tabs>
                              <w:spacing w:line="276" w:lineRule="auto"/>
                              <w:ind w:left="720"/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A58C3"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  <w:t>Démontage et gestion de moyens de tests d’équipements électroniques, avec gestion d’une base de données Excel pour optimiser leur réutilisation</w:t>
                            </w:r>
                          </w:p>
                          <w:p w14:paraId="7689637C" w14:textId="32300AB5" w:rsidR="001B6A88" w:rsidRPr="002A58C3" w:rsidRDefault="00000000" w:rsidP="002A58C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2A58C3">
                              <w:rPr>
                                <w:rFonts w:ascii="Calibri" w:hAnsi="Calibri" w:cs="Calibri"/>
                                <w:b/>
                                <w:i/>
                                <w:sz w:val="24"/>
                                <w:szCs w:val="24"/>
                              </w:rPr>
                              <w:t>2022 : Stage à Worldline de 8 semaines</w:t>
                            </w:r>
                          </w:p>
                          <w:p w14:paraId="0FBA7A1F" w14:textId="49F8FD13" w:rsidR="001B6A88" w:rsidRPr="002A58C3" w:rsidRDefault="00000000" w:rsidP="002A58C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76" w:lineRule="auto"/>
                              <w:ind w:left="-170" w:firstLine="530"/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A58C3"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  <w:t>Intégration dans l’équipe « Computer Room » des sites de Seclin</w:t>
                            </w:r>
                          </w:p>
                          <w:p w14:paraId="15846445" w14:textId="0BCDBA1A" w:rsidR="001B6A88" w:rsidRPr="002A58C3" w:rsidRDefault="00000000" w:rsidP="002A58C3">
                            <w:pPr>
                              <w:pStyle w:val="Textedebulles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-40"/>
                              </w:tabs>
                              <w:spacing w:line="276" w:lineRule="auto"/>
                              <w:ind w:left="720"/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A58C3">
                              <w:rPr>
                                <w:rFonts w:ascii="Calibri" w:hAnsi="Calibri" w:cs="Calibri"/>
                                <w:bCs/>
                                <w:i/>
                                <w:sz w:val="20"/>
                                <w:szCs w:val="20"/>
                              </w:rPr>
                              <w:t>Installation, maintenance, démontage de serveurs informatiques dans un datacenter.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C8B4" id="Zone de texte 83" o:spid="_x0000_s1034" type="#_x0000_t202" style="position:absolute;margin-left:102.25pt;margin-top:94.7pt;width:394.2pt;height:152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" filled="f" stroked="f">
                <v:textbox>
                  <w:txbxContent>
                    <w:p w14:paraId="2A6D602D" w14:textId="77777777" w:rsidR="001B6A88" w:rsidRPr="002A58C3" w:rsidRDefault="00000000" w:rsidP="002A58C3">
                      <w:pPr>
                        <w:pStyle w:val="Textedebulles"/>
                        <w:tabs>
                          <w:tab w:val="left" w:pos="850"/>
                        </w:tabs>
                        <w:spacing w:line="276" w:lineRule="auto"/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</w:pPr>
                      <w:r w:rsidRPr="002A58C3"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>2023 : Stage à Airbus Defense and Space de 9 semaines</w:t>
                      </w:r>
                    </w:p>
                    <w:p w14:paraId="410F6395" w14:textId="77777777" w:rsidR="001B6A88" w:rsidRPr="002A58C3" w:rsidRDefault="00000000" w:rsidP="002A58C3">
                      <w:pPr>
                        <w:pStyle w:val="Textedebulles"/>
                        <w:tabs>
                          <w:tab w:val="left" w:pos="850"/>
                        </w:tabs>
                        <w:spacing w:line="276" w:lineRule="auto"/>
                        <w:ind w:firstLine="360"/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</w:pPr>
                      <w:r w:rsidRPr="002A58C3"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  <w:t>Intégration dans le service validation du site « région parisienne »</w:t>
                      </w:r>
                    </w:p>
                    <w:p w14:paraId="67DABC0D" w14:textId="033D4952" w:rsidR="004C4E8F" w:rsidRPr="002A58C3" w:rsidRDefault="004C4E8F" w:rsidP="002A58C3">
                      <w:pPr>
                        <w:pStyle w:val="Textedebulles"/>
                        <w:numPr>
                          <w:ilvl w:val="0"/>
                          <w:numId w:val="7"/>
                        </w:numPr>
                        <w:tabs>
                          <w:tab w:val="left" w:pos="850"/>
                        </w:tabs>
                        <w:spacing w:line="276" w:lineRule="auto"/>
                        <w:ind w:left="720"/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</w:pPr>
                      <w:r w:rsidRPr="002A58C3"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  <w:t>Installation d’équipements anti-ESD dans un laboratoire d’électronique</w:t>
                      </w:r>
                    </w:p>
                    <w:p w14:paraId="4D6D3F99" w14:textId="0CC05281" w:rsidR="004C4E8F" w:rsidRPr="002A58C3" w:rsidRDefault="004C4E8F" w:rsidP="002A58C3">
                      <w:pPr>
                        <w:pStyle w:val="Textedebulles"/>
                        <w:numPr>
                          <w:ilvl w:val="0"/>
                          <w:numId w:val="7"/>
                        </w:numPr>
                        <w:tabs>
                          <w:tab w:val="left" w:pos="850"/>
                        </w:tabs>
                        <w:spacing w:line="276" w:lineRule="auto"/>
                        <w:ind w:left="720"/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</w:pPr>
                      <w:r w:rsidRPr="002A58C3"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  <w:t>Mise en place des pratiques 5S dans un laboratoire d’électronique</w:t>
                      </w:r>
                    </w:p>
                    <w:p w14:paraId="78178C4E" w14:textId="3C888DAC" w:rsidR="004C4E8F" w:rsidRPr="002A58C3" w:rsidRDefault="004C4E8F" w:rsidP="002A58C3">
                      <w:pPr>
                        <w:pStyle w:val="Textedebulles"/>
                        <w:numPr>
                          <w:ilvl w:val="0"/>
                          <w:numId w:val="7"/>
                        </w:numPr>
                        <w:tabs>
                          <w:tab w:val="left" w:pos="850"/>
                        </w:tabs>
                        <w:spacing w:line="276" w:lineRule="auto"/>
                        <w:ind w:left="720"/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</w:pPr>
                      <w:r w:rsidRPr="002A58C3"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  <w:t>Démontage et gestion de moyens de tests d’équipements électroniques, avec gestion d’une base de données Excel pour optimiser leur réutilisation</w:t>
                      </w:r>
                    </w:p>
                    <w:p w14:paraId="7689637C" w14:textId="32300AB5" w:rsidR="001B6A88" w:rsidRPr="002A58C3" w:rsidRDefault="00000000" w:rsidP="002A58C3">
                      <w:pPr>
                        <w:pStyle w:val="Textedebulles"/>
                        <w:tabs>
                          <w:tab w:val="left" w:pos="850"/>
                        </w:tabs>
                        <w:spacing w:line="276" w:lineRule="auto"/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</w:pPr>
                      <w:r w:rsidRPr="002A58C3">
                        <w:rPr>
                          <w:rFonts w:ascii="Calibri" w:hAnsi="Calibri" w:cs="Calibri"/>
                          <w:b/>
                          <w:i/>
                          <w:sz w:val="24"/>
                          <w:szCs w:val="24"/>
                        </w:rPr>
                        <w:t>2022 : Stage à Worldline de 8 semaines</w:t>
                      </w:r>
                    </w:p>
                    <w:p w14:paraId="0FBA7A1F" w14:textId="49F8FD13" w:rsidR="001B6A88" w:rsidRPr="002A58C3" w:rsidRDefault="00000000" w:rsidP="002A58C3">
                      <w:pPr>
                        <w:pStyle w:val="Textedebulles"/>
                        <w:tabs>
                          <w:tab w:val="left" w:pos="850"/>
                        </w:tabs>
                        <w:spacing w:line="276" w:lineRule="auto"/>
                        <w:ind w:left="-170" w:firstLine="530"/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</w:pPr>
                      <w:r w:rsidRPr="002A58C3"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  <w:t>Intégration dans l’équipe « Computer Room » des sites de Seclin</w:t>
                      </w:r>
                    </w:p>
                    <w:p w14:paraId="15846445" w14:textId="0BCDBA1A" w:rsidR="001B6A88" w:rsidRPr="002A58C3" w:rsidRDefault="00000000" w:rsidP="002A58C3">
                      <w:pPr>
                        <w:pStyle w:val="Textedebulles"/>
                        <w:numPr>
                          <w:ilvl w:val="0"/>
                          <w:numId w:val="6"/>
                        </w:numPr>
                        <w:tabs>
                          <w:tab w:val="left" w:pos="-40"/>
                        </w:tabs>
                        <w:spacing w:line="276" w:lineRule="auto"/>
                        <w:ind w:left="720"/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</w:pPr>
                      <w:r w:rsidRPr="002A58C3">
                        <w:rPr>
                          <w:rFonts w:ascii="Calibri" w:hAnsi="Calibri" w:cs="Calibri"/>
                          <w:bCs/>
                          <w:i/>
                          <w:sz w:val="20"/>
                          <w:szCs w:val="20"/>
                        </w:rPr>
                        <w:t>Installation, maintenance, démontage de serveurs informatiques dans un datacenter.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55F" w:rsidRPr="00A0442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DA691A8" wp14:editId="2E4E8C44">
                <wp:simplePos x="0" y="0"/>
                <wp:positionH relativeFrom="column">
                  <wp:posOffset>967105</wp:posOffset>
                </wp:positionH>
                <wp:positionV relativeFrom="paragraph">
                  <wp:posOffset>3133519</wp:posOffset>
                </wp:positionV>
                <wp:extent cx="2737485" cy="264160"/>
                <wp:effectExtent l="0" t="0" r="5715" b="2540"/>
                <wp:wrapThrough wrapText="bothSides">
                  <wp:wrapPolygon edited="0">
                    <wp:start x="0" y="0"/>
                    <wp:lineTo x="0" y="20250"/>
                    <wp:lineTo x="21495" y="20250"/>
                    <wp:lineTo x="21495" y="0"/>
                    <wp:lineTo x="0" y="0"/>
                  </wp:wrapPolygon>
                </wp:wrapThrough>
                <wp:docPr id="3122594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264160"/>
                          <a:chOff x="0" y="0"/>
                          <a:chExt cx="2738115" cy="264161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333111395" name="Zone de texte 65"/>
                        <wps:cNvSpPr txBox="1"/>
                        <wps:spPr>
                          <a:xfrm>
                            <a:off x="0" y="0"/>
                            <a:ext cx="2738115" cy="26416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73C0BBB0" w14:textId="77777777" w:rsidR="001B6A88" w:rsidRDefault="00000000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 w:val="24"/>
                                  <w:szCs w:val="30"/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 w:val="24"/>
                                  <w:szCs w:val="30"/>
                                </w:rPr>
                                <w:t>Formation</w:t>
                              </w:r>
                            </w:p>
                            <w:p w14:paraId="43ED4480" w14:textId="77777777" w:rsidR="001B6A88" w:rsidRDefault="001B6A88">
                              <w:pPr>
                                <w:rPr>
                                  <w:rFonts w:ascii="Verdana" w:hAnsi="Verdana"/>
                                  <w:color w:val="FFFFFF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9064565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63695" y="52386"/>
                            <a:ext cx="222885" cy="14604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A691A8" id="Groupe 2" o:spid="_x0000_s1035" style="position:absolute;margin-left:76.15pt;margin-top:246.75pt;width:215.55pt;height:20.8pt;z-index:251648512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">
                <v:shape id="_x0000_s1036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" filled="f" stroked="f">
                  <v:textbox>
                    <w:txbxContent>
                      <w:p w14:paraId="73C0BBB0" w14:textId="77777777" w:rsidR="001B6A88" w:rsidRDefault="00000000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/>
                            <w:sz w:val="24"/>
                            <w:szCs w:val="30"/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/>
                            <w:sz w:val="24"/>
                            <w:szCs w:val="30"/>
                          </w:rPr>
                          <w:t>Formation</w:t>
                        </w:r>
                      </w:p>
                      <w:p w14:paraId="43ED4480" w14:textId="77777777" w:rsidR="001B6A88" w:rsidRDefault="001B6A88">
                        <w:pPr>
                          <w:rPr>
                            <w:rFonts w:ascii="Verdana" w:hAnsi="Verdana"/>
                            <w:color w:val="FFFFFF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37" type="#_x0000_t75" style="position:absolute;left:24636;top:523;width:2229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">
                  <v:imagedata r:id="rId16" o:title=""/>
                </v:shape>
                <w10:wrap type="through"/>
              </v:group>
            </w:pict>
          </mc:Fallback>
        </mc:AlternateContent>
      </w:r>
      <w:r w:rsidR="00344AE2" w:rsidRPr="00A0442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290E4AB" wp14:editId="4F781781">
                <wp:simplePos x="0" y="0"/>
                <wp:positionH relativeFrom="column">
                  <wp:posOffset>-874395</wp:posOffset>
                </wp:positionH>
                <wp:positionV relativeFrom="paragraph">
                  <wp:posOffset>8368665</wp:posOffset>
                </wp:positionV>
                <wp:extent cx="1793875" cy="1091783"/>
                <wp:effectExtent l="0" t="38100" r="34925" b="32385"/>
                <wp:wrapNone/>
                <wp:docPr id="1871793580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875" cy="1091783"/>
                          <a:chOff x="0" y="0"/>
                          <a:chExt cx="1794509" cy="1698169"/>
                        </a:xfrm>
                        <a:effectLst/>
                      </wpg:grpSpPr>
                      <wps:wsp>
                        <wps:cNvPr id="1235998092" name="Connecteur droit 803398758"/>
                        <wps:cNvCnPr/>
                        <wps:spPr>
                          <a:xfrm flipH="1" flipV="1">
                            <a:off x="21315" y="0"/>
                            <a:ext cx="1773194" cy="1698169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11698937" name="Connecteur droit 348489271"/>
                        <wps:cNvCnPr/>
                        <wps:spPr>
                          <a:xfrm flipH="1" flipV="1">
                            <a:off x="11988" y="863285"/>
                            <a:ext cx="1726569" cy="834884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942744889" name="Connecteur droit 1437324895"/>
                        <wps:cNvCnPr/>
                        <wps:spPr>
                          <a:xfrm flipH="1" flipV="1">
                            <a:off x="0" y="1449123"/>
                            <a:ext cx="1733226" cy="249046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F05E9" id="Grouper 92" o:spid="_x0000_s1026" style="position:absolute;margin-left:-68.85pt;margin-top:658.95pt;width:141.25pt;height:85.95pt;z-index:251722752;mso-height-relative:margin" coordsize="17945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803398758" o:spid="_x0000_s1027" type="#_x0000_t32" style="position:absolute;left:213;width:17732;height:169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" strokeweight=".44092mm">
                  <v:stroke endcap="round"/>
                  <v:shadow on="t" color="black" opacity="22937f" origin="-.5,-.5" offset="0,.63881mm"/>
                </v:shape>
                <v:shape id="Connecteur droit 348489271" o:spid="_x0000_s1028" type="#_x0000_t32" style="position:absolute;left:119;top:8632;width:17266;height:83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" strokeweight=".44092mm">
                  <v:stroke endcap="round"/>
                  <v:shadow on="t" color="black" opacity="22937f" origin="-.5,-.5" offset="0,.63881mm"/>
                </v:shape>
                <v:shape id="Connecteur droit 1437324895" o:spid="_x0000_s1029" type="#_x0000_t32" style="position:absolute;top:14491;width:17332;height:24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" strokeweight=".44092mm">
                  <v:stroke endcap="round"/>
                  <v:shadow on="t" color="black" opacity="22937f" origin="-.5,-.5" offset="0,.63881mm"/>
                </v:shape>
              </v:group>
            </w:pict>
          </mc:Fallback>
        </mc:AlternateContent>
      </w:r>
      <w:r w:rsidR="00344AE2" w:rsidRPr="00A0442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95D51A7" wp14:editId="4D2A9C0F">
                <wp:simplePos x="0" y="0"/>
                <wp:positionH relativeFrom="column">
                  <wp:posOffset>5652558</wp:posOffset>
                </wp:positionH>
                <wp:positionV relativeFrom="paragraph">
                  <wp:posOffset>171450</wp:posOffset>
                </wp:positionV>
                <wp:extent cx="935990" cy="742315"/>
                <wp:effectExtent l="0" t="38100" r="35560" b="38735"/>
                <wp:wrapNone/>
                <wp:docPr id="867684269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742315"/>
                          <a:chOff x="0" y="0"/>
                          <a:chExt cx="855339" cy="742530"/>
                        </a:xfrm>
                        <a:effectLst/>
                      </wpg:grpSpPr>
                      <wps:wsp>
                        <wps:cNvPr id="1611485411" name="Connecteur droit 60"/>
                        <wps:cNvCnPr/>
                        <wps:spPr>
                          <a:xfrm flipV="1">
                            <a:off x="0" y="0"/>
                            <a:ext cx="845180" cy="742530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766430362" name="Connecteur droit 61"/>
                        <wps:cNvCnPr/>
                        <wps:spPr>
                          <a:xfrm flipV="1">
                            <a:off x="26664" y="377474"/>
                            <a:ext cx="822960" cy="365056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51902832" name="Connecteur droit 62"/>
                        <wps:cNvCnPr/>
                        <wps:spPr>
                          <a:xfrm flipV="1">
                            <a:off x="29206" y="633634"/>
                            <a:ext cx="826133" cy="108896"/>
                          </a:xfrm>
                          <a:prstGeom prst="straightConnector1">
                            <a:avLst/>
                          </a:prstGeom>
                          <a:noFill/>
                          <a:ln w="15873" cap="rnd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439BEA" id="Grouper 92" o:spid="_x0000_s1026" style="position:absolute;margin-left:445.1pt;margin-top:13.5pt;width:73.7pt;height:58.45pt;z-index:251645440;mso-width-relative:margin" coordsize="8553,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">
                <v:shape id="Connecteur droit 60" o:spid="_x0000_s1027" type="#_x0000_t32" style="position:absolute;width:8451;height:74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" strokeweight=".44092mm">
                  <v:stroke endcap="round"/>
                  <v:shadow on="t" color="black" opacity="22937f" origin="-.5,-.5" offset="0,.63881mm"/>
                </v:shape>
                <v:shape id="Connecteur droit 61" o:spid="_x0000_s1028" type="#_x0000_t32" style="position:absolute;left:266;top:3774;width:8230;height:3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" strokeweight=".44092mm">
                  <v:stroke endcap="round"/>
                  <v:shadow on="t" color="black" opacity="22937f" origin="-.5,-.5" offset="0,.63881mm"/>
                </v:shape>
                <v:shape id="Connecteur droit 62" o:spid="_x0000_s1029" type="#_x0000_t32" style="position:absolute;left:292;top:6336;width:8261;height:10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" strokeweight=".44092mm">
                  <v:stroke endcap="round"/>
                  <v:shadow on="t" color="black" opacity="22937f" origin="-.5,-.5" offset="0,.63881mm"/>
                </v:shape>
              </v:group>
            </w:pict>
          </mc:Fallback>
        </mc:AlternateContent>
      </w:r>
      <w:r w:rsidR="00344AE2" w:rsidRPr="00A0442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A59FFDC" wp14:editId="2CB3673F">
                <wp:simplePos x="0" y="0"/>
                <wp:positionH relativeFrom="column">
                  <wp:posOffset>968375</wp:posOffset>
                </wp:positionH>
                <wp:positionV relativeFrom="paragraph">
                  <wp:posOffset>8163560</wp:posOffset>
                </wp:positionV>
                <wp:extent cx="2737485" cy="264160"/>
                <wp:effectExtent l="0" t="0" r="5715" b="2540"/>
                <wp:wrapThrough wrapText="bothSides">
                  <wp:wrapPolygon edited="0">
                    <wp:start x="0" y="0"/>
                    <wp:lineTo x="0" y="20250"/>
                    <wp:lineTo x="21495" y="20250"/>
                    <wp:lineTo x="21495" y="0"/>
                    <wp:lineTo x="0" y="0"/>
                  </wp:wrapPolygon>
                </wp:wrapThrough>
                <wp:docPr id="131411984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264160"/>
                          <a:chOff x="0" y="0"/>
                          <a:chExt cx="2738115" cy="26416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190527788" name="Zone de texte 73"/>
                        <wps:cNvSpPr txBox="1"/>
                        <wps:spPr>
                          <a:xfrm>
                            <a:off x="0" y="0"/>
                            <a:ext cx="2738115" cy="264161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7099B37" w14:textId="77777777" w:rsidR="001B6A88" w:rsidRDefault="00000000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 w:val="24"/>
                                  <w:szCs w:val="30"/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/>
                                  <w:sz w:val="24"/>
                                  <w:szCs w:val="30"/>
                                </w:rPr>
                                <w:t>Centres d’intérêt</w:t>
                              </w:r>
                            </w:p>
                            <w:p w14:paraId="66945D14" w14:textId="77777777" w:rsidR="001B6A88" w:rsidRDefault="001B6A88">
                              <w:pPr>
                                <w:rPr>
                                  <w:rFonts w:ascii="Verdana" w:hAnsi="Verdana"/>
                                  <w:color w:val="FFFFFF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492661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71743" y="57150"/>
                            <a:ext cx="199394" cy="1435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9FFDC" id="Groupe 5" o:spid="_x0000_s1038" style="position:absolute;margin-left:76.25pt;margin-top:642.8pt;width:215.55pt;height:20.8pt;z-index:251730944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">
                <v:shape id="Zone de texte 73" o:spid="_x0000_s1039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" filled="f" stroked="f">
                  <v:textbox>
                    <w:txbxContent>
                      <w:p w14:paraId="17099B37" w14:textId="77777777" w:rsidR="001B6A88" w:rsidRDefault="00000000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/>
                            <w:sz w:val="24"/>
                            <w:szCs w:val="30"/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/>
                            <w:sz w:val="24"/>
                            <w:szCs w:val="30"/>
                          </w:rPr>
                          <w:t>Centres d’intérêt</w:t>
                        </w:r>
                      </w:p>
                      <w:p w14:paraId="66945D14" w14:textId="77777777" w:rsidR="001B6A88" w:rsidRDefault="001B6A88">
                        <w:pPr>
                          <w:rPr>
                            <w:rFonts w:ascii="Verdana" w:hAnsi="Verdana"/>
                            <w:color w:val="FFFFFF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0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">
                  <v:imagedata r:id="rId18" o:title=""/>
                </v:shape>
                <w10:wrap type="through"/>
              </v:group>
            </w:pict>
          </mc:Fallback>
        </mc:AlternateContent>
      </w:r>
      <w:r w:rsidR="00344AE2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3DCDFB20" wp14:editId="2AFB4DF2">
                <wp:simplePos x="0" y="0"/>
                <wp:positionH relativeFrom="column">
                  <wp:posOffset>1305560</wp:posOffset>
                </wp:positionH>
                <wp:positionV relativeFrom="paragraph">
                  <wp:posOffset>8443018</wp:posOffset>
                </wp:positionV>
                <wp:extent cx="5000625" cy="1001395"/>
                <wp:effectExtent l="0" t="0" r="0" b="8255"/>
                <wp:wrapNone/>
                <wp:docPr id="1907933851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656788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Sport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41D468" w14:textId="77777777" w:rsidR="001B6A88" w:rsidRDefault="00000000">
                            <w:pPr>
                              <w:ind w:firstLine="708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Tir à l’arc en club</w:t>
                            </w:r>
                          </w:p>
                          <w:p w14:paraId="3C7E4F5B" w14:textId="77777777" w:rsidR="001B6A88" w:rsidRDefault="00000000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Chorale au collège</w:t>
                            </w:r>
                          </w:p>
                          <w:p w14:paraId="54B72B07" w14:textId="77777777" w:rsidR="001B6A88" w:rsidRDefault="00000000">
                            <w:pPr>
                              <w:ind w:firstLine="708"/>
                              <w:rPr>
                                <w:rFonts w:ascii="Calibri" w:hAnsi="Calibri" w:cs="Calibri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18"/>
                                <w:szCs w:val="18"/>
                              </w:rPr>
                              <w:t>Participation au concert « Prodiges : Le Grand Concert » diffusé sur France 2 en 2017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DFB20" id="Zone de texte 76" o:spid="_x0000_s1041" type="#_x0000_t202" style="position:absolute;margin-left:102.8pt;margin-top:664.8pt;width:393.75pt;height:78.8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" filled="f" stroked="f">
                <v:textbox>
                  <w:txbxContent>
                    <w:p w14:paraId="73656788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Sport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41D468" w14:textId="77777777" w:rsidR="001B6A88" w:rsidRDefault="00000000">
                      <w:pPr>
                        <w:ind w:firstLine="708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Tir à l’arc en club</w:t>
                      </w:r>
                    </w:p>
                    <w:p w14:paraId="3C7E4F5B" w14:textId="77777777" w:rsidR="001B6A88" w:rsidRDefault="00000000">
                      <w:pPr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Chorale au collège</w:t>
                      </w:r>
                    </w:p>
                    <w:p w14:paraId="54B72B07" w14:textId="77777777" w:rsidR="001B6A88" w:rsidRDefault="00000000">
                      <w:pPr>
                        <w:ind w:firstLine="708"/>
                        <w:rPr>
                          <w:rFonts w:ascii="Calibri" w:hAnsi="Calibri" w:cs="Calibri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18"/>
                          <w:szCs w:val="18"/>
                        </w:rPr>
                        <w:t>Participation au concert « Prodiges : Le Grand Concert » diffusé sur France 2 en 2017</w:t>
                      </w:r>
                    </w:p>
                  </w:txbxContent>
                </v:textbox>
              </v:shape>
            </w:pict>
          </mc:Fallback>
        </mc:AlternateContent>
      </w:r>
      <w:r w:rsidR="00344AE2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93F157" wp14:editId="05EA03CD">
                <wp:simplePos x="0" y="0"/>
                <wp:positionH relativeFrom="column">
                  <wp:posOffset>-716915</wp:posOffset>
                </wp:positionH>
                <wp:positionV relativeFrom="paragraph">
                  <wp:posOffset>1184910</wp:posOffset>
                </wp:positionV>
                <wp:extent cx="1459865" cy="3733800"/>
                <wp:effectExtent l="0" t="0" r="0" b="0"/>
                <wp:wrapThrough wrapText="bothSides">
                  <wp:wrapPolygon edited="0">
                    <wp:start x="564" y="0"/>
                    <wp:lineTo x="564" y="21490"/>
                    <wp:lineTo x="20576" y="21490"/>
                    <wp:lineTo x="20576" y="0"/>
                    <wp:lineTo x="564" y="0"/>
                  </wp:wrapPolygon>
                </wp:wrapThrough>
                <wp:docPr id="4746026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37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0BF02C" w14:textId="77777777" w:rsidR="001B6A88" w:rsidRDefault="00000000">
                            <w:pPr>
                              <w:pStyle w:val="Textedebulles"/>
                              <w:rPr>
                                <w:rFonts w:ascii="Calibri" w:hAnsi="Calibri" w:cs="Calibri"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Né le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2"/>
                              </w:rPr>
                              <w:t xml:space="preserve">10/04/2003 </w:t>
                            </w:r>
                          </w:p>
                          <w:p w14:paraId="1A9B6D3D" w14:textId="77777777" w:rsidR="00344AE2" w:rsidRDefault="00344AE2">
                            <w:pPr>
                              <w:pStyle w:val="Textedebulles"/>
                              <w:rPr>
                                <w:rFonts w:ascii="Calibri" w:hAnsi="Calibri" w:cs="Calibri"/>
                                <w:bCs/>
                                <w:sz w:val="22"/>
                              </w:rPr>
                            </w:pPr>
                          </w:p>
                          <w:p w14:paraId="54C79F6B" w14:textId="372BC67E" w:rsidR="00344AE2" w:rsidRPr="00344AE2" w:rsidRDefault="00344AE2">
                            <w:pPr>
                              <w:pStyle w:val="Textedebulles"/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</w:pPr>
                            <w:r w:rsidRPr="00344AE2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Nationalité</w:t>
                            </w:r>
                          </w:p>
                          <w:p w14:paraId="2900F20C" w14:textId="3479F43F" w:rsidR="00344AE2" w:rsidRDefault="00344AE2" w:rsidP="00344AE2">
                            <w:pPr>
                              <w:pStyle w:val="Textedebulles"/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2"/>
                              </w:rPr>
                              <w:t>Française</w:t>
                            </w:r>
                          </w:p>
                          <w:p w14:paraId="19099E4E" w14:textId="77777777" w:rsidR="001B6A88" w:rsidRDefault="00000000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alibri" w:hAnsi="Calibri" w:cs="Calibri"/>
                                <w:b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auto"/>
                                <w:szCs w:val="20"/>
                              </w:rPr>
                              <w:t>Adresse</w:t>
                            </w:r>
                          </w:p>
                          <w:p w14:paraId="210AD368" w14:textId="77777777" w:rsidR="001B6A88" w:rsidRDefault="00000000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Calibri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auto"/>
                                <w:sz w:val="20"/>
                                <w:szCs w:val="20"/>
                              </w:rPr>
                              <w:t>819, rue voltaire</w:t>
                            </w:r>
                          </w:p>
                          <w:p w14:paraId="375CF1AE" w14:textId="77777777" w:rsidR="001B6A88" w:rsidRDefault="00000000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Calibri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auto"/>
                                <w:sz w:val="20"/>
                                <w:szCs w:val="20"/>
                              </w:rPr>
                              <w:t>59283 Raimbeaucourt</w:t>
                            </w:r>
                          </w:p>
                          <w:p w14:paraId="03B08332" w14:textId="77777777" w:rsidR="001B6A88" w:rsidRDefault="00000000">
                            <w:pPr>
                              <w:pStyle w:val="Paragraphestandard"/>
                              <w:spacing w:before="240" w:line="240" w:lineRule="auto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Cs w:val="20"/>
                              </w:rPr>
                              <w:t>Tél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auto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auto"/>
                                <w:sz w:val="18"/>
                                <w:szCs w:val="18"/>
                              </w:rPr>
                              <w:t>07 82 05 16 50</w:t>
                            </w:r>
                          </w:p>
                          <w:p w14:paraId="25A5C69E" w14:textId="77777777" w:rsidR="001B6A88" w:rsidRDefault="00000000">
                            <w:pPr>
                              <w:pStyle w:val="Paragraphestandard"/>
                              <w:spacing w:before="240" w:line="240" w:lineRule="auto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auto"/>
                                <w:szCs w:val="20"/>
                              </w:rPr>
                              <w:br/>
                            </w:r>
                            <w:hyperlink r:id="rId19" w:history="1">
                              <w:r w:rsidR="001B6A88" w:rsidRPr="00B55310">
                                <w:rPr>
                                  <w:sz w:val="18"/>
                                  <w:szCs w:val="18"/>
                                </w:rPr>
                                <w:t>thomas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color w:val="auto"/>
                                <w:sz w:val="18"/>
                                <w:szCs w:val="18"/>
                              </w:rPr>
                              <w:t>.capron@etu.imt-nord-europe.fr</w:t>
                            </w:r>
                          </w:p>
                          <w:p w14:paraId="63C170BD" w14:textId="77777777" w:rsidR="001B6A88" w:rsidRPr="00C62121" w:rsidRDefault="00000000">
                            <w:pPr>
                              <w:pStyle w:val="Textedebulles"/>
                              <w:spacing w:before="240"/>
                              <w:rPr>
                                <w:rFonts w:ascii="Calibri" w:hAnsi="Calibri" w:cs="Calibri"/>
                                <w:b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C62121">
                              <w:rPr>
                                <w:rFonts w:ascii="Calibri" w:hAnsi="Calibri" w:cs="Calibri"/>
                                <w:b/>
                                <w:sz w:val="24"/>
                                <w:szCs w:val="20"/>
                                <w:lang w:val="en-US"/>
                              </w:rPr>
                              <w:t>LinkedIn</w:t>
                            </w:r>
                          </w:p>
                          <w:p w14:paraId="0F0EFE98" w14:textId="77777777" w:rsidR="001B6A88" w:rsidRPr="00C62121" w:rsidRDefault="00000000">
                            <w:pPr>
                              <w:pStyle w:val="Textedebulles"/>
                              <w:rPr>
                                <w:rFonts w:ascii="Calibri" w:hAnsi="Calibri" w:cs="Calibri"/>
                                <w:bCs/>
                                <w:lang w:val="en-US"/>
                              </w:rPr>
                            </w:pPr>
                            <w:r w:rsidRPr="00C62121">
                              <w:rPr>
                                <w:rFonts w:ascii="Calibri" w:hAnsi="Calibri" w:cs="Calibri"/>
                                <w:bCs/>
                                <w:lang w:val="en-US"/>
                              </w:rPr>
                              <w:t>linkedin.com/in/thomas-capron-59f</w:t>
                            </w:r>
                          </w:p>
                          <w:p w14:paraId="4D49D154" w14:textId="77777777" w:rsidR="001B6A88" w:rsidRDefault="00000000">
                            <w:pPr>
                              <w:pStyle w:val="Textedebulles"/>
                              <w:spacing w:before="240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</w:rPr>
                              <w:t>github.com/thpcap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F157" id="Zone de texte 1" o:spid="_x0000_s1042" type="#_x0000_t202" style="position:absolute;margin-left:-56.45pt;margin-top:93.3pt;width:114.95pt;height:29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" filled="f" stroked="f">
                <v:textbox>
                  <w:txbxContent>
                    <w:p w14:paraId="440BF02C" w14:textId="77777777" w:rsidR="001B6A88" w:rsidRDefault="00000000">
                      <w:pPr>
                        <w:pStyle w:val="Textedebulles"/>
                        <w:rPr>
                          <w:rFonts w:ascii="Calibri" w:hAnsi="Calibri" w:cs="Calibri"/>
                          <w:bCs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</w:rPr>
                        <w:t xml:space="preserve">Né le </w:t>
                      </w:r>
                      <w:r>
                        <w:rPr>
                          <w:rFonts w:ascii="Calibri" w:hAnsi="Calibri" w:cs="Calibri"/>
                          <w:bCs/>
                          <w:sz w:val="22"/>
                        </w:rPr>
                        <w:t xml:space="preserve">10/04/2003 </w:t>
                      </w:r>
                    </w:p>
                    <w:p w14:paraId="1A9B6D3D" w14:textId="77777777" w:rsidR="00344AE2" w:rsidRDefault="00344AE2">
                      <w:pPr>
                        <w:pStyle w:val="Textedebulles"/>
                        <w:rPr>
                          <w:rFonts w:ascii="Calibri" w:hAnsi="Calibri" w:cs="Calibri"/>
                          <w:bCs/>
                          <w:sz w:val="22"/>
                        </w:rPr>
                      </w:pPr>
                    </w:p>
                    <w:p w14:paraId="54C79F6B" w14:textId="372BC67E" w:rsidR="00344AE2" w:rsidRPr="00344AE2" w:rsidRDefault="00344AE2">
                      <w:pPr>
                        <w:pStyle w:val="Textedebulles"/>
                        <w:rPr>
                          <w:rFonts w:ascii="Calibri" w:hAnsi="Calibri" w:cs="Calibri"/>
                          <w:b/>
                          <w:sz w:val="22"/>
                        </w:rPr>
                      </w:pPr>
                      <w:r w:rsidRPr="00344AE2">
                        <w:rPr>
                          <w:rFonts w:ascii="Calibri" w:hAnsi="Calibri" w:cs="Calibri"/>
                          <w:b/>
                          <w:sz w:val="22"/>
                        </w:rPr>
                        <w:t>Nationalité</w:t>
                      </w:r>
                    </w:p>
                    <w:p w14:paraId="2900F20C" w14:textId="3479F43F" w:rsidR="00344AE2" w:rsidRDefault="00344AE2" w:rsidP="00344AE2">
                      <w:pPr>
                        <w:pStyle w:val="Textedebulles"/>
                      </w:pPr>
                      <w:r>
                        <w:rPr>
                          <w:rFonts w:ascii="Calibri" w:hAnsi="Calibri" w:cs="Calibri"/>
                          <w:bCs/>
                          <w:sz w:val="22"/>
                        </w:rPr>
                        <w:t>Française</w:t>
                      </w:r>
                    </w:p>
                    <w:p w14:paraId="19099E4E" w14:textId="77777777" w:rsidR="001B6A88" w:rsidRDefault="00000000">
                      <w:pPr>
                        <w:pStyle w:val="Paragraphestandard"/>
                        <w:spacing w:before="240" w:line="240" w:lineRule="auto"/>
                        <w:rPr>
                          <w:rFonts w:ascii="Calibri" w:hAnsi="Calibri" w:cs="Calibri"/>
                          <w:b/>
                          <w:color w:val="auto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auto"/>
                          <w:szCs w:val="20"/>
                        </w:rPr>
                        <w:t>Adresse</w:t>
                      </w:r>
                    </w:p>
                    <w:p w14:paraId="210AD368" w14:textId="77777777" w:rsidR="001B6A88" w:rsidRDefault="00000000">
                      <w:pPr>
                        <w:pStyle w:val="Paragraphestandard"/>
                        <w:spacing w:line="240" w:lineRule="auto"/>
                        <w:rPr>
                          <w:rFonts w:ascii="Calibri" w:hAnsi="Calibri" w:cs="Calibri"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auto"/>
                          <w:sz w:val="20"/>
                          <w:szCs w:val="20"/>
                        </w:rPr>
                        <w:t>819, rue voltaire</w:t>
                      </w:r>
                    </w:p>
                    <w:p w14:paraId="375CF1AE" w14:textId="77777777" w:rsidR="001B6A88" w:rsidRDefault="00000000">
                      <w:pPr>
                        <w:pStyle w:val="Paragraphestandard"/>
                        <w:spacing w:line="240" w:lineRule="auto"/>
                        <w:rPr>
                          <w:rFonts w:ascii="Calibri" w:hAnsi="Calibri" w:cs="Calibri"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auto"/>
                          <w:sz w:val="20"/>
                          <w:szCs w:val="20"/>
                        </w:rPr>
                        <w:t>59283 Raimbeaucourt</w:t>
                      </w:r>
                    </w:p>
                    <w:p w14:paraId="03B08332" w14:textId="77777777" w:rsidR="001B6A88" w:rsidRDefault="00000000">
                      <w:pPr>
                        <w:pStyle w:val="Paragraphestandard"/>
                        <w:spacing w:before="240" w:line="240" w:lineRule="auto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Cs w:val="20"/>
                        </w:rPr>
                        <w:t>Tél</w:t>
                      </w:r>
                      <w:r>
                        <w:rPr>
                          <w:rFonts w:ascii="Calibri" w:hAnsi="Calibri" w:cs="Calibri"/>
                          <w:color w:val="auto"/>
                          <w:szCs w:val="20"/>
                        </w:rPr>
                        <w:t xml:space="preserve">.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color w:val="auto"/>
                          <w:szCs w:val="20"/>
                        </w:rPr>
                        <w:br/>
                      </w:r>
                      <w:r>
                        <w:rPr>
                          <w:rFonts w:ascii="Calibri" w:hAnsi="Calibri" w:cs="Calibri"/>
                          <w:bCs/>
                          <w:color w:val="auto"/>
                          <w:sz w:val="18"/>
                          <w:szCs w:val="18"/>
                        </w:rPr>
                        <w:t>07 82 05 16 50</w:t>
                      </w:r>
                    </w:p>
                    <w:p w14:paraId="25A5C69E" w14:textId="77777777" w:rsidR="001B6A88" w:rsidRDefault="00000000">
                      <w:pPr>
                        <w:pStyle w:val="Paragraphestandard"/>
                        <w:spacing w:before="240" w:line="240" w:lineRule="auto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auto"/>
                          <w:szCs w:val="20"/>
                        </w:rPr>
                        <w:t>Email</w:t>
                      </w:r>
                      <w:r>
                        <w:rPr>
                          <w:rFonts w:ascii="Calibri" w:hAnsi="Calibri" w:cs="Calibri"/>
                          <w:color w:val="auto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color w:val="auto"/>
                          <w:szCs w:val="20"/>
                        </w:rPr>
                        <w:br/>
                      </w:r>
                      <w:hyperlink r:id="rId20" w:history="1">
                        <w:r w:rsidR="001B6A88" w:rsidRPr="00B55310">
                          <w:rPr>
                            <w:sz w:val="18"/>
                            <w:szCs w:val="18"/>
                          </w:rPr>
                          <w:t>thomas</w:t>
                        </w:r>
                      </w:hyperlink>
                      <w:r>
                        <w:rPr>
                          <w:rFonts w:ascii="Calibri" w:hAnsi="Calibri" w:cs="Calibri"/>
                          <w:color w:val="auto"/>
                          <w:sz w:val="18"/>
                          <w:szCs w:val="18"/>
                        </w:rPr>
                        <w:t>.capron@etu.imt-nord-europe.fr</w:t>
                      </w:r>
                    </w:p>
                    <w:p w14:paraId="63C170BD" w14:textId="77777777" w:rsidR="001B6A88" w:rsidRPr="00C62121" w:rsidRDefault="00000000">
                      <w:pPr>
                        <w:pStyle w:val="Textedebulles"/>
                        <w:spacing w:before="240"/>
                        <w:rPr>
                          <w:rFonts w:ascii="Calibri" w:hAnsi="Calibri" w:cs="Calibri"/>
                          <w:b/>
                          <w:sz w:val="24"/>
                          <w:szCs w:val="20"/>
                          <w:lang w:val="en-US"/>
                        </w:rPr>
                      </w:pPr>
                      <w:r w:rsidRPr="00C62121">
                        <w:rPr>
                          <w:rFonts w:ascii="Calibri" w:hAnsi="Calibri" w:cs="Calibri"/>
                          <w:b/>
                          <w:sz w:val="24"/>
                          <w:szCs w:val="20"/>
                          <w:lang w:val="en-US"/>
                        </w:rPr>
                        <w:t>LinkedIn</w:t>
                      </w:r>
                    </w:p>
                    <w:p w14:paraId="0F0EFE98" w14:textId="77777777" w:rsidR="001B6A88" w:rsidRPr="00C62121" w:rsidRDefault="00000000">
                      <w:pPr>
                        <w:pStyle w:val="Textedebulles"/>
                        <w:rPr>
                          <w:rFonts w:ascii="Calibri" w:hAnsi="Calibri" w:cs="Calibri"/>
                          <w:bCs/>
                          <w:lang w:val="en-US"/>
                        </w:rPr>
                      </w:pPr>
                      <w:r w:rsidRPr="00C62121">
                        <w:rPr>
                          <w:rFonts w:ascii="Calibri" w:hAnsi="Calibri" w:cs="Calibri"/>
                          <w:bCs/>
                          <w:lang w:val="en-US"/>
                        </w:rPr>
                        <w:t>linkedin.com/in/thomas-capron-59f</w:t>
                      </w:r>
                    </w:p>
                    <w:p w14:paraId="4D49D154" w14:textId="77777777" w:rsidR="001B6A88" w:rsidRDefault="00000000">
                      <w:pPr>
                        <w:pStyle w:val="Textedebulles"/>
                        <w:spacing w:before="240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0"/>
                        </w:rPr>
                        <w:t>GitHub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0"/>
                        </w:rPr>
                        <w:br/>
                      </w:r>
                      <w:r>
                        <w:rPr>
                          <w:rFonts w:ascii="Calibri" w:hAnsi="Calibri" w:cs="Calibri"/>
                        </w:rPr>
                        <w:t>github.com/thpcap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35ED7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A7FAA14" wp14:editId="51B798C8">
                <wp:simplePos x="0" y="0"/>
                <wp:positionH relativeFrom="column">
                  <wp:posOffset>-854075</wp:posOffset>
                </wp:positionH>
                <wp:positionV relativeFrom="paragraph">
                  <wp:posOffset>4972050</wp:posOffset>
                </wp:positionV>
                <wp:extent cx="1868805" cy="3467100"/>
                <wp:effectExtent l="0" t="0" r="0" b="0"/>
                <wp:wrapSquare wrapText="bothSides"/>
                <wp:docPr id="112554933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805" cy="346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91E34" w14:textId="77777777" w:rsidR="001B6A88" w:rsidRDefault="00000000">
                            <w:pPr>
                              <w:pStyle w:val="Textedebulles"/>
                              <w:spacing w:after="113"/>
                              <w:rPr>
                                <w:rFonts w:ascii="Calibri" w:hAnsi="Calibri" w:cs="Calibri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32"/>
                              </w:rPr>
                              <w:t>Compétences</w:t>
                            </w:r>
                          </w:p>
                          <w:p w14:paraId="71A88FF9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Anglais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AA8308D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ind w:firstLine="708"/>
                            </w:pPr>
                            <w:r>
                              <w:rPr>
                                <w:rFonts w:ascii="Calibri" w:hAnsi="Calibri" w:cs="Calibri"/>
                                <w:i/>
                              </w:rPr>
                              <w:t>Courant (TOEIC : 985/990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15B7D0B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Allemand</w:t>
                            </w:r>
                          </w:p>
                          <w:p w14:paraId="3DD8F772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ind w:firstLine="708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</w:rPr>
                              <w:t>Niveau scolaire</w:t>
                            </w:r>
                          </w:p>
                          <w:p w14:paraId="4799B232" w14:textId="77777777" w:rsidR="001B6A88" w:rsidRDefault="000000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Développement</w:t>
                            </w:r>
                          </w:p>
                          <w:p w14:paraId="6E560393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C / Java / Python / PHP</w:t>
                            </w:r>
                          </w:p>
                          <w:p w14:paraId="74D40F51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HTML / CSS / Javascript</w:t>
                            </w:r>
                          </w:p>
                          <w:p w14:paraId="065C8C71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936D08B" w14:textId="57AA67BE" w:rsidR="00F82CF2" w:rsidRDefault="00F82CF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5D523077" w14:textId="77777777" w:rsidR="00E35ED7" w:rsidRDefault="00E35ED7" w:rsidP="00E35ED7">
                            <w:pPr>
                              <w:pStyle w:val="Paragraphedeliste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B7C8705" w14:textId="7354C59F" w:rsidR="00F82CF2" w:rsidRDefault="0000000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</w:rPr>
                              <w:t>Informatique</w:t>
                            </w:r>
                          </w:p>
                          <w:p w14:paraId="28623CF9" w14:textId="7311CB33" w:rsidR="00F82CF2" w:rsidRPr="00F82CF2" w:rsidRDefault="00F82CF2" w:rsidP="00F82CF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Infrastructure Web</w:t>
                            </w:r>
                          </w:p>
                          <w:p w14:paraId="21754D07" w14:textId="397DC102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Linux / Windows</w:t>
                            </w:r>
                          </w:p>
                          <w:p w14:paraId="2C18C310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Virtualisation</w:t>
                            </w:r>
                          </w:p>
                          <w:p w14:paraId="4CFFF528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Infrastructure Réseau</w:t>
                            </w:r>
                          </w:p>
                          <w:p w14:paraId="126CF027" w14:textId="77777777" w:rsidR="001B6A88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Infrastructure Big Data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AA14" id="Zone de texte 37" o:spid="_x0000_s1043" type="#_x0000_t202" style="position:absolute;margin-left:-67.25pt;margin-top:391.5pt;width:147.15pt;height:273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" filled="f" stroked="f">
                <v:textbox>
                  <w:txbxContent>
                    <w:p w14:paraId="2F191E34" w14:textId="77777777" w:rsidR="001B6A88" w:rsidRDefault="00000000">
                      <w:pPr>
                        <w:pStyle w:val="Textedebulles"/>
                        <w:spacing w:after="113"/>
                        <w:rPr>
                          <w:rFonts w:ascii="Calibri" w:hAnsi="Calibri" w:cs="Calibri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8"/>
                          <w:szCs w:val="32"/>
                        </w:rPr>
                        <w:t>Compétences</w:t>
                      </w:r>
                    </w:p>
                    <w:p w14:paraId="71A88FF9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Anglais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AA8308D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ind w:firstLine="708"/>
                      </w:pPr>
                      <w:r>
                        <w:rPr>
                          <w:rFonts w:ascii="Calibri" w:hAnsi="Calibri" w:cs="Calibri"/>
                          <w:i/>
                        </w:rPr>
                        <w:t>Courant (TOEIC : 985/990</w:t>
                      </w:r>
                      <w:r>
                        <w:rPr>
                          <w:rFonts w:ascii="Calibri" w:hAnsi="Calibri" w:cs="Calibri"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14:paraId="515B7D0B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alibri" w:hAnsi="Calibri" w:cs="Calibri"/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Cs/>
                          <w:sz w:val="24"/>
                          <w:szCs w:val="24"/>
                        </w:rPr>
                        <w:t>Allemand</w:t>
                      </w:r>
                    </w:p>
                    <w:p w14:paraId="3DD8F772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ind w:firstLine="708"/>
                        <w:rPr>
                          <w:rFonts w:ascii="Calibri" w:hAnsi="Calibri" w:cs="Calibri"/>
                          <w:i/>
                        </w:rPr>
                      </w:pPr>
                      <w:r>
                        <w:rPr>
                          <w:rFonts w:ascii="Calibri" w:hAnsi="Calibri" w:cs="Calibri"/>
                          <w:i/>
                        </w:rPr>
                        <w:t>Niveau scolaire</w:t>
                      </w:r>
                    </w:p>
                    <w:p w14:paraId="4799B232" w14:textId="77777777" w:rsidR="001B6A88" w:rsidRDefault="00000000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Développement</w:t>
                      </w:r>
                    </w:p>
                    <w:p w14:paraId="6E560393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C / Java / Python / PHP</w:t>
                      </w:r>
                    </w:p>
                    <w:p w14:paraId="74D40F51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HTML / CSS / Javascript</w:t>
                      </w:r>
                    </w:p>
                    <w:p w14:paraId="065C8C71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SQL</w:t>
                      </w:r>
                    </w:p>
                    <w:p w14:paraId="2936D08B" w14:textId="57AA67BE" w:rsidR="00F82CF2" w:rsidRDefault="00F82CF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GitHub</w:t>
                      </w:r>
                    </w:p>
                    <w:p w14:paraId="5D523077" w14:textId="77777777" w:rsidR="00E35ED7" w:rsidRDefault="00E35ED7" w:rsidP="00E35ED7">
                      <w:pPr>
                        <w:pStyle w:val="Paragraphedeliste"/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</w:p>
                    <w:p w14:paraId="7B7C8705" w14:textId="7354C59F" w:rsidR="00F82CF2" w:rsidRDefault="00000000">
                      <w:pPr>
                        <w:rPr>
                          <w:rFonts w:ascii="Calibri" w:hAnsi="Calibri" w:cs="Calibri"/>
                          <w:b/>
                          <w:bCs/>
                          <w:i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Cs/>
                        </w:rPr>
                        <w:t>Informatique</w:t>
                      </w:r>
                    </w:p>
                    <w:p w14:paraId="28623CF9" w14:textId="7311CB33" w:rsidR="00F82CF2" w:rsidRPr="00F82CF2" w:rsidRDefault="00F82CF2" w:rsidP="00F82CF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Infrastructure Web</w:t>
                      </w:r>
                    </w:p>
                    <w:p w14:paraId="21754D07" w14:textId="397DC102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Linux / Windows</w:t>
                      </w:r>
                    </w:p>
                    <w:p w14:paraId="2C18C310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Virtualisation</w:t>
                      </w:r>
                    </w:p>
                    <w:p w14:paraId="4CFFF528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Infrastructure Réseau</w:t>
                      </w:r>
                    </w:p>
                    <w:p w14:paraId="126CF027" w14:textId="77777777" w:rsidR="001B6A88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</w:rPr>
                        <w:t>Infrastructure Big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641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70182BE" wp14:editId="68F55EBC">
                <wp:simplePos x="0" y="0"/>
                <wp:positionH relativeFrom="column">
                  <wp:posOffset>960750</wp:posOffset>
                </wp:positionH>
                <wp:positionV relativeFrom="paragraph">
                  <wp:posOffset>133346</wp:posOffset>
                </wp:positionV>
                <wp:extent cx="5691509" cy="807086"/>
                <wp:effectExtent l="0" t="0" r="4441" b="0"/>
                <wp:wrapThrough wrapText="bothSides">
                  <wp:wrapPolygon edited="0">
                    <wp:start x="0" y="0"/>
                    <wp:lineTo x="0" y="20903"/>
                    <wp:lineTo x="21545" y="20903"/>
                    <wp:lineTo x="21545" y="0"/>
                    <wp:lineTo x="0" y="0"/>
                  </wp:wrapPolygon>
                </wp:wrapThrough>
                <wp:docPr id="1216288606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509" cy="807086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47D3804" w14:textId="77777777" w:rsidR="001B6A88" w:rsidRDefault="00000000">
                            <w:pPr>
                              <w:pStyle w:val="Textedebulles"/>
                              <w:spacing w:after="113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6"/>
                              </w:rPr>
                              <w:t>Recherche stage en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6"/>
                              </w:rPr>
                              <w:t> développement web</w:t>
                            </w:r>
                          </w:p>
                          <w:p w14:paraId="32DACBAB" w14:textId="77777777" w:rsidR="001B6A88" w:rsidRDefault="00000000">
                            <w:pPr>
                              <w:pStyle w:val="Textedebulles"/>
                              <w:spacing w:after="113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6"/>
                              </w:rPr>
                              <w:t>de 14 à 16 semaines : à partir du 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6"/>
                              </w:rPr>
                              <w:t>lundi 7 avril 2025</w:t>
                            </w:r>
                          </w:p>
                        </w:txbxContent>
                      </wps:txbx>
                      <wps:bodyPr vert="horz" wrap="square" lIns="251999" tIns="45720" rIns="91440" bIns="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182BE" id="Zone de texte 14" o:spid="_x0000_s1044" type="#_x0000_t202" style="position:absolute;margin-left:75.65pt;margin-top:10.5pt;width:448.15pt;height:63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" fillcolor="#95b3d7" stroked="f">
                <v:textbox inset="6.99997mm,,,0">
                  <w:txbxContent>
                    <w:p w14:paraId="647D3804" w14:textId="77777777" w:rsidR="001B6A88" w:rsidRDefault="00000000">
                      <w:pPr>
                        <w:pStyle w:val="Textedebulles"/>
                        <w:spacing w:after="113"/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6"/>
                        </w:rPr>
                        <w:t>Recherche stage en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6"/>
                        </w:rPr>
                        <w:t> développement web</w:t>
                      </w:r>
                    </w:p>
                    <w:p w14:paraId="32DACBAB" w14:textId="77777777" w:rsidR="001B6A88" w:rsidRDefault="00000000">
                      <w:pPr>
                        <w:pStyle w:val="Textedebulles"/>
                        <w:spacing w:after="113"/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6"/>
                        </w:rPr>
                        <w:t>de 14 à 16 semaines : à partir du 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6"/>
                        </w:rPr>
                        <w:t>lundi 7 avril 2025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3641" w:rsidRPr="00A0442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70F7910" wp14:editId="112D858F">
                <wp:simplePos x="0" y="0"/>
                <wp:positionH relativeFrom="column">
                  <wp:posOffset>-899797</wp:posOffset>
                </wp:positionH>
                <wp:positionV relativeFrom="paragraph">
                  <wp:posOffset>133346</wp:posOffset>
                </wp:positionV>
                <wp:extent cx="1866903" cy="9498960"/>
                <wp:effectExtent l="0" t="0" r="0" b="45090"/>
                <wp:wrapNone/>
                <wp:docPr id="247503054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3" cy="9498960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2E8BF8" w14:textId="77777777" w:rsidR="001B6A88" w:rsidRDefault="001B6A8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7910" id="Rectangle 91" o:spid="_x0000_s1045" style="position:absolute;margin-left:-70.85pt;margin-top:10.5pt;width:147pt;height:747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" fillcolor="#95b3d7" stroked="f">
                <v:shadow on="t" color="black" opacity="22937f" origin="-.5,-.5" offset="0,.63881mm"/>
                <v:textbox>
                  <w:txbxContent>
                    <w:p w14:paraId="412E8BF8" w14:textId="77777777" w:rsidR="001B6A88" w:rsidRDefault="001B6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3641" w:rsidRPr="00A04425">
        <w:rPr>
          <w:rFonts w:asciiTheme="minorHAnsi" w:hAnsiTheme="minorHAnsi" w:cstheme="minorHAnsi"/>
        </w:rPr>
        <w:t xml:space="preserve">  </w:t>
      </w:r>
    </w:p>
    <w:sectPr w:rsidR="001B6A88" w:rsidRPr="00A04425">
      <w:type w:val="continuous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503C9" w14:textId="77777777" w:rsidR="000824E3" w:rsidRDefault="000824E3">
      <w:r>
        <w:separator/>
      </w:r>
    </w:p>
  </w:endnote>
  <w:endnote w:type="continuationSeparator" w:id="0">
    <w:p w14:paraId="3FC9F43F" w14:textId="77777777" w:rsidR="000824E3" w:rsidRDefault="0008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7EDF" w14:textId="77777777" w:rsidR="0037511A" w:rsidRDefault="003751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9F2DA" w14:textId="77777777" w:rsidR="000824E3" w:rsidRDefault="000824E3">
      <w:r>
        <w:rPr>
          <w:color w:val="000000"/>
        </w:rPr>
        <w:separator/>
      </w:r>
    </w:p>
  </w:footnote>
  <w:footnote w:type="continuationSeparator" w:id="0">
    <w:p w14:paraId="1DFD195C" w14:textId="77777777" w:rsidR="000824E3" w:rsidRDefault="00082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7C5F" w14:textId="77777777" w:rsidR="0037511A" w:rsidRDefault="003751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2E79"/>
    <w:multiLevelType w:val="multilevel"/>
    <w:tmpl w:val="E95C138A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1" w15:restartNumberingAfterBreak="0">
    <w:nsid w:val="16881698"/>
    <w:multiLevelType w:val="multilevel"/>
    <w:tmpl w:val="FFF295D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FE12AD4"/>
    <w:multiLevelType w:val="multilevel"/>
    <w:tmpl w:val="E95C138A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3" w15:restartNumberingAfterBreak="0">
    <w:nsid w:val="2C660D4B"/>
    <w:multiLevelType w:val="multilevel"/>
    <w:tmpl w:val="E95C138A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4" w15:restartNumberingAfterBreak="0">
    <w:nsid w:val="31584985"/>
    <w:multiLevelType w:val="multilevel"/>
    <w:tmpl w:val="E95C138A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5" w15:restartNumberingAfterBreak="0">
    <w:nsid w:val="38BD7405"/>
    <w:multiLevelType w:val="multilevel"/>
    <w:tmpl w:val="46467C2C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6" w15:restartNumberingAfterBreak="0">
    <w:nsid w:val="3D24595C"/>
    <w:multiLevelType w:val="multilevel"/>
    <w:tmpl w:val="ED6011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ABC2CD0"/>
    <w:multiLevelType w:val="multilevel"/>
    <w:tmpl w:val="BC661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58D29AC"/>
    <w:multiLevelType w:val="multilevel"/>
    <w:tmpl w:val="E95C138A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9" w15:restartNumberingAfterBreak="0">
    <w:nsid w:val="7A2B0ACB"/>
    <w:multiLevelType w:val="multilevel"/>
    <w:tmpl w:val="E95C138A"/>
    <w:lvl w:ilvl="0">
      <w:numFmt w:val="bullet"/>
      <w:lvlText w:val=""/>
      <w:lvlJc w:val="left"/>
      <w:pPr>
        <w:ind w:left="8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/>
      </w:rPr>
    </w:lvl>
  </w:abstractNum>
  <w:abstractNum w:abstractNumId="10" w15:restartNumberingAfterBreak="0">
    <w:nsid w:val="7FDA2AE1"/>
    <w:multiLevelType w:val="multilevel"/>
    <w:tmpl w:val="61EE64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26630668">
    <w:abstractNumId w:val="6"/>
  </w:num>
  <w:num w:numId="2" w16cid:durableId="537087083">
    <w:abstractNumId w:val="1"/>
  </w:num>
  <w:num w:numId="3" w16cid:durableId="1115632943">
    <w:abstractNumId w:val="7"/>
  </w:num>
  <w:num w:numId="4" w16cid:durableId="919631315">
    <w:abstractNumId w:val="10"/>
  </w:num>
  <w:num w:numId="5" w16cid:durableId="77218474">
    <w:abstractNumId w:val="8"/>
  </w:num>
  <w:num w:numId="6" w16cid:durableId="137310315">
    <w:abstractNumId w:val="5"/>
  </w:num>
  <w:num w:numId="7" w16cid:durableId="277638354">
    <w:abstractNumId w:val="9"/>
  </w:num>
  <w:num w:numId="8" w16cid:durableId="2134055490">
    <w:abstractNumId w:val="0"/>
  </w:num>
  <w:num w:numId="9" w16cid:durableId="1348363371">
    <w:abstractNumId w:val="3"/>
  </w:num>
  <w:num w:numId="10" w16cid:durableId="988050440">
    <w:abstractNumId w:val="2"/>
  </w:num>
  <w:num w:numId="11" w16cid:durableId="122310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88"/>
    <w:rsid w:val="00004686"/>
    <w:rsid w:val="00007E45"/>
    <w:rsid w:val="000270D9"/>
    <w:rsid w:val="000341D3"/>
    <w:rsid w:val="0004036D"/>
    <w:rsid w:val="000824E3"/>
    <w:rsid w:val="000B6642"/>
    <w:rsid w:val="000E455F"/>
    <w:rsid w:val="00151E05"/>
    <w:rsid w:val="001B6A88"/>
    <w:rsid w:val="00234E3A"/>
    <w:rsid w:val="002564A4"/>
    <w:rsid w:val="0026521A"/>
    <w:rsid w:val="0029255F"/>
    <w:rsid w:val="002A58C3"/>
    <w:rsid w:val="00344AE2"/>
    <w:rsid w:val="00346886"/>
    <w:rsid w:val="00371E5B"/>
    <w:rsid w:val="0037511A"/>
    <w:rsid w:val="0038093A"/>
    <w:rsid w:val="003C4CFD"/>
    <w:rsid w:val="003D1A85"/>
    <w:rsid w:val="003D3800"/>
    <w:rsid w:val="00416632"/>
    <w:rsid w:val="00484B0E"/>
    <w:rsid w:val="004B5FF4"/>
    <w:rsid w:val="004C4E8F"/>
    <w:rsid w:val="005469A5"/>
    <w:rsid w:val="005C4F9D"/>
    <w:rsid w:val="005E1DFE"/>
    <w:rsid w:val="005F064D"/>
    <w:rsid w:val="00610084"/>
    <w:rsid w:val="00763D35"/>
    <w:rsid w:val="007F7455"/>
    <w:rsid w:val="00881BF4"/>
    <w:rsid w:val="008B2CEB"/>
    <w:rsid w:val="008B3641"/>
    <w:rsid w:val="008D470F"/>
    <w:rsid w:val="00986BA6"/>
    <w:rsid w:val="00A04425"/>
    <w:rsid w:val="00B05DA2"/>
    <w:rsid w:val="00B55310"/>
    <w:rsid w:val="00BF755E"/>
    <w:rsid w:val="00C54856"/>
    <w:rsid w:val="00C62121"/>
    <w:rsid w:val="00CA7080"/>
    <w:rsid w:val="00E1035D"/>
    <w:rsid w:val="00E35ED7"/>
    <w:rsid w:val="00E944DD"/>
    <w:rsid w:val="00EE28EC"/>
    <w:rsid w:val="00F809A0"/>
    <w:rsid w:val="00F82CF2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BAE0"/>
  <w15:docId w15:val="{8A274D2A-33E7-4613-B85B-01DB8621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sz w:val="24"/>
        <w:szCs w:val="24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customStyle="1" w:styleId="Aucunstyle">
    <w:name w:val="[Aucun style]"/>
    <w:pPr>
      <w:widowControl w:val="0"/>
      <w:suppressAutoHyphens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</w:style>
  <w:style w:type="paragraph" w:styleId="Paragraphedeliste">
    <w:name w:val="List Paragraph"/>
    <w:basedOn w:val="Normal"/>
    <w:pPr>
      <w:ind w:left="720"/>
    </w:p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adresse@email.z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mailto:adresse@email.zz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3C92-1E32-44A3-BD6F-50BD3F24EBD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1002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CAPRON Thomas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CAPRON Thomas</dc:title>
  <dc:subject/>
  <dc:creator>Thomas CAPRON</dc:creator>
  <cp:keywords>CV</cp:keywords>
  <dc:description/>
  <cp:lastModifiedBy>Thomas CAPRON</cp:lastModifiedBy>
  <cp:revision>3</cp:revision>
  <cp:lastPrinted>2025-01-13T10:51:00Z</cp:lastPrinted>
  <dcterms:created xsi:type="dcterms:W3CDTF">2025-01-08T14:50:00Z</dcterms:created>
  <dcterms:modified xsi:type="dcterms:W3CDTF">2025-01-13T13:29:00Z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